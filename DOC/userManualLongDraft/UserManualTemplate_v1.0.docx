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1621" w14:textId="2BF71232" w:rsidR="00897558" w:rsidRDefault="00377C8F" w:rsidP="00897558">
      <w:pPr>
        <w:pStyle w:val="Title"/>
        <w:rPr>
          <w:rStyle w:val="SubtitleChar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8119E" wp14:editId="4A689212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6629400" cy="114300"/>
                <wp:effectExtent l="0" t="0" r="0" b="0"/>
                <wp:wrapTopAndBottom/>
                <wp:docPr id="6052997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C7A7253" id="Rectangle 1" o:spid="_x0000_s1026" style="position:absolute;margin-left:0;margin-top:1in;width:52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" fillcolor="#c00000 [3204]" stroked="f" strokeweight="1pt">
                <w10:wrap type="topAndBottom"/>
              </v:rect>
            </w:pict>
          </mc:Fallback>
        </mc:AlternateContent>
      </w:r>
      <w:sdt>
        <w:sdtPr>
          <w:rPr>
            <w:lang w:val="en-GB"/>
          </w:rPr>
          <w:alias w:val="Title"/>
          <w:tag w:val=""/>
          <w:id w:val="1020970623"/>
          <w:placeholder>
            <w:docPart w:val="5AAFCAFDFB7E4F77BA3085D1DD88F6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B23F4">
            <w:rPr>
              <w:lang w:val="en-GB"/>
            </w:rPr>
            <w:t>ESPEED32</w:t>
          </w:r>
        </w:sdtContent>
      </w:sdt>
      <w:r w:rsidR="00897558" w:rsidRPr="00897558">
        <w:rPr>
          <w:rStyle w:val="Emphasis"/>
          <w:lang w:val="en-GB"/>
        </w:rPr>
        <w:br/>
      </w:r>
      <w:sdt>
        <w:sdtPr>
          <w:rPr>
            <w:rStyle w:val="SubtitleChar"/>
            <w:lang w:val="en-GB"/>
          </w:rPr>
          <w:alias w:val="Subject"/>
          <w:tag w:val=""/>
          <w:id w:val="1065143892"/>
          <w:placeholder>
            <w:docPart w:val="6612E6509E2F467DBD0C76EC9ACB04E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ubtitleChar"/>
          </w:rPr>
        </w:sdtEndPr>
        <w:sdtContent>
          <w:r w:rsidR="00FB23F4">
            <w:rPr>
              <w:rStyle w:val="SubtitleChar"/>
              <w:lang w:val="en-GB"/>
            </w:rPr>
            <w:t>Slot Car Electronic Speed Controller</w:t>
          </w:r>
        </w:sdtContent>
      </w:sdt>
    </w:p>
    <w:p w14:paraId="14ECCC74" w14:textId="3925E7E4" w:rsidR="00EC4E7C" w:rsidRDefault="00CE025E" w:rsidP="00EC4E7C">
      <w:pPr>
        <w:pStyle w:val="Languag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894CE" wp14:editId="4C317BA0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85800" cy="457200"/>
                <wp:effectExtent l="0" t="0" r="0" b="0"/>
                <wp:wrapNone/>
                <wp:docPr id="10569526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C9E04" w14:textId="77777777" w:rsidR="00CE025E" w:rsidRDefault="00DB2F5E" w:rsidP="00CE025E">
                            <w:pPr>
                              <w:pStyle w:val="Language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Language  \* MERGEFORMAT </w:instrText>
                            </w:r>
                            <w:r>
                              <w:fldChar w:fldCharType="separate"/>
                            </w:r>
                            <w:r w:rsidR="00FB23F4">
                              <w:t>EN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894CE" id="Rectangle 2" o:spid="_x0000_s1026" style="position:absolute;left:0;text-align:left;margin-left:0;margin-top:5.7pt;width:5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" fillcolor="#c00000 [3204]" stroked="f" strokeweight="1pt">
                <v:textbox>
                  <w:txbxContent>
                    <w:p w14:paraId="383C9E04" w14:textId="77777777" w:rsidR="00CE025E" w:rsidRDefault="00DB2F5E" w:rsidP="00CE025E">
                      <w:pPr>
                        <w:pStyle w:val="Language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DOCPROPERTY  Language  \* MERGEFORMAT </w:instrText>
                      </w:r>
                      <w:r>
                        <w:fldChar w:fldCharType="separate"/>
                      </w:r>
                      <w:r w:rsidR="00FB23F4">
                        <w:t>EN</w: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B2F5E">
        <w:fldChar w:fldCharType="begin"/>
      </w:r>
      <w:r w:rsidR="00DB2F5E">
        <w:instrText xml:space="preserve"> DOCPROPERTY  DocTitle  \* MERGEFORMAT </w:instrText>
      </w:r>
      <w:r w:rsidR="00DB2F5E">
        <w:fldChar w:fldCharType="separate"/>
      </w:r>
      <w:r w:rsidR="00FB23F4">
        <w:t>User Manual</w:t>
      </w:r>
      <w:r w:rsidR="00DB2F5E">
        <w:fldChar w:fldCharType="end"/>
      </w:r>
    </w:p>
    <w:p w14:paraId="5B6C3729" w14:textId="77777777" w:rsidR="00C142E0" w:rsidRDefault="00C142E0" w:rsidP="00C142E0">
      <w:pPr>
        <w:rPr>
          <w:lang w:val="en-GB"/>
        </w:rPr>
      </w:pPr>
    </w:p>
    <w:p w14:paraId="618D0280" w14:textId="77777777" w:rsidR="00C142E0" w:rsidRDefault="00C142E0">
      <w:pPr>
        <w:spacing w:after="160" w:line="259" w:lineRule="auto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21608C55" wp14:editId="6E23CA52">
            <wp:simplePos x="0" y="0"/>
            <wp:positionH relativeFrom="page">
              <wp:align>center</wp:align>
            </wp:positionH>
            <wp:positionV relativeFrom="paragraph">
              <wp:posOffset>1233805</wp:posOffset>
            </wp:positionV>
            <wp:extent cx="3711600" cy="4622400"/>
            <wp:effectExtent l="0" t="0" r="3175" b="6985"/>
            <wp:wrapNone/>
            <wp:docPr id="21261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543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9" r="19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00" cy="46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br w:type="page"/>
      </w:r>
    </w:p>
    <w:sdt>
      <w:sdtPr>
        <w:rPr>
          <w:rFonts w:eastAsiaTheme="minorHAnsi" w:cs="Arial"/>
          <w:b w:val="0"/>
          <w:kern w:val="2"/>
          <w:sz w:val="24"/>
          <w:szCs w:val="24"/>
          <w:lang w:val="it-IT"/>
          <w14:ligatures w14:val="standardContextual"/>
        </w:rPr>
        <w:id w:val="11682158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9A5C3D6" w14:textId="77777777" w:rsidR="00B91537" w:rsidRDefault="00B94916">
          <w:pPr>
            <w:pStyle w:val="TOCHeading"/>
          </w:pPr>
          <w:r>
            <w:t>Table of c</w:t>
          </w:r>
          <w:r w:rsidR="00B91537">
            <w:t>ontents</w:t>
          </w:r>
        </w:p>
        <w:p w14:paraId="194D82E5" w14:textId="26E002C4" w:rsidR="00FB23F4" w:rsidRDefault="00B94916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it-IT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78939269" w:history="1">
            <w:r w:rsidR="00FB23F4" w:rsidRPr="00CC4E04">
              <w:rPr>
                <w:rStyle w:val="Hyperlink"/>
              </w:rPr>
              <w:t>1</w:t>
            </w:r>
            <w:r w:rsidR="00FB23F4">
              <w:rPr>
                <w:rFonts w:asciiTheme="minorHAnsi" w:eastAsiaTheme="minorEastAsia" w:hAnsiTheme="minorHAnsi" w:cstheme="minorBidi"/>
                <w:b w:val="0"/>
                <w:sz w:val="24"/>
                <w:lang w:eastAsia="it-IT"/>
              </w:rPr>
              <w:tab/>
            </w:r>
            <w:r w:rsidR="00FB23F4" w:rsidRPr="00CC4E04">
              <w:rPr>
                <w:rStyle w:val="Hyperlink"/>
              </w:rPr>
              <w:t>Introduction</w:t>
            </w:r>
            <w:r w:rsidR="00FB23F4">
              <w:rPr>
                <w:webHidden/>
              </w:rPr>
              <w:tab/>
            </w:r>
            <w:r w:rsidR="00FB23F4">
              <w:rPr>
                <w:webHidden/>
              </w:rPr>
              <w:fldChar w:fldCharType="begin"/>
            </w:r>
            <w:r w:rsidR="00FB23F4">
              <w:rPr>
                <w:webHidden/>
              </w:rPr>
              <w:instrText xml:space="preserve"> PAGEREF _Toc178939269 \h </w:instrText>
            </w:r>
            <w:r w:rsidR="00FB23F4">
              <w:rPr>
                <w:webHidden/>
              </w:rPr>
            </w:r>
            <w:r w:rsidR="00FB23F4">
              <w:rPr>
                <w:webHidden/>
              </w:rPr>
              <w:fldChar w:fldCharType="separate"/>
            </w:r>
            <w:r w:rsidR="00FB23F4">
              <w:rPr>
                <w:webHidden/>
              </w:rPr>
              <w:t>2</w:t>
            </w:r>
            <w:r w:rsidR="00FB23F4">
              <w:rPr>
                <w:webHidden/>
              </w:rPr>
              <w:fldChar w:fldCharType="end"/>
            </w:r>
          </w:hyperlink>
        </w:p>
        <w:p w14:paraId="4DA33CF1" w14:textId="4FE487D6" w:rsidR="00FB23F4" w:rsidRDefault="00DB2F5E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lang w:eastAsia="it-IT"/>
            </w:rPr>
          </w:pPr>
          <w:hyperlink w:anchor="_Toc178939270" w:history="1">
            <w:r w:rsidR="00FB23F4" w:rsidRPr="00CC4E04">
              <w:rPr>
                <w:rStyle w:val="Hyperlink"/>
              </w:rPr>
              <w:t>2</w:t>
            </w:r>
            <w:r w:rsidR="00FB23F4">
              <w:rPr>
                <w:rFonts w:asciiTheme="minorHAnsi" w:eastAsiaTheme="minorEastAsia" w:hAnsiTheme="minorHAnsi" w:cstheme="minorBidi"/>
                <w:b w:val="0"/>
                <w:sz w:val="24"/>
                <w:lang w:eastAsia="it-IT"/>
              </w:rPr>
              <w:tab/>
            </w:r>
            <w:r w:rsidR="00FB23F4" w:rsidRPr="00CC4E04">
              <w:rPr>
                <w:rStyle w:val="Hyperlink"/>
              </w:rPr>
              <w:t>How to use</w:t>
            </w:r>
            <w:r w:rsidR="00FB23F4">
              <w:rPr>
                <w:webHidden/>
              </w:rPr>
              <w:tab/>
            </w:r>
            <w:r w:rsidR="00FB23F4">
              <w:rPr>
                <w:webHidden/>
              </w:rPr>
              <w:fldChar w:fldCharType="begin"/>
            </w:r>
            <w:r w:rsidR="00FB23F4">
              <w:rPr>
                <w:webHidden/>
              </w:rPr>
              <w:instrText xml:space="preserve"> PAGEREF _Toc178939270 \h </w:instrText>
            </w:r>
            <w:r w:rsidR="00FB23F4">
              <w:rPr>
                <w:webHidden/>
              </w:rPr>
            </w:r>
            <w:r w:rsidR="00FB23F4">
              <w:rPr>
                <w:webHidden/>
              </w:rPr>
              <w:fldChar w:fldCharType="separate"/>
            </w:r>
            <w:r w:rsidR="00FB23F4">
              <w:rPr>
                <w:webHidden/>
              </w:rPr>
              <w:t>2</w:t>
            </w:r>
            <w:r w:rsidR="00FB23F4">
              <w:rPr>
                <w:webHidden/>
              </w:rPr>
              <w:fldChar w:fldCharType="end"/>
            </w:r>
          </w:hyperlink>
        </w:p>
        <w:p w14:paraId="0A65DAC5" w14:textId="4FA4CCF7" w:rsidR="00FB23F4" w:rsidRDefault="00DB2F5E">
          <w:pPr>
            <w:pStyle w:val="TOC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78939271" w:history="1">
            <w:r w:rsidR="00FB23F4" w:rsidRPr="00CC4E04">
              <w:rPr>
                <w:rStyle w:val="Hyperlink"/>
                <w:noProof/>
                <w:lang w:val="en-GB"/>
              </w:rPr>
              <w:t>2.1</w:t>
            </w:r>
            <w:r w:rsidR="00FB23F4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FB23F4" w:rsidRPr="00CC4E04">
              <w:rPr>
                <w:rStyle w:val="Hyperlink"/>
                <w:noProof/>
                <w:lang w:val="en-GB"/>
              </w:rPr>
              <w:t>Tips</w:t>
            </w:r>
            <w:r w:rsidR="00FB23F4">
              <w:rPr>
                <w:noProof/>
                <w:webHidden/>
              </w:rPr>
              <w:tab/>
            </w:r>
            <w:r w:rsidR="00FB23F4">
              <w:rPr>
                <w:noProof/>
                <w:webHidden/>
              </w:rPr>
              <w:fldChar w:fldCharType="begin"/>
            </w:r>
            <w:r w:rsidR="00FB23F4">
              <w:rPr>
                <w:noProof/>
                <w:webHidden/>
              </w:rPr>
              <w:instrText xml:space="preserve"> PAGEREF _Toc178939271 \h </w:instrText>
            </w:r>
            <w:r w:rsidR="00FB23F4">
              <w:rPr>
                <w:noProof/>
                <w:webHidden/>
              </w:rPr>
            </w:r>
            <w:r w:rsidR="00FB23F4">
              <w:rPr>
                <w:noProof/>
                <w:webHidden/>
              </w:rPr>
              <w:fldChar w:fldCharType="separate"/>
            </w:r>
            <w:r w:rsidR="00FB23F4">
              <w:rPr>
                <w:noProof/>
                <w:webHidden/>
              </w:rPr>
              <w:t>2</w:t>
            </w:r>
            <w:r w:rsidR="00FB23F4">
              <w:rPr>
                <w:noProof/>
                <w:webHidden/>
              </w:rPr>
              <w:fldChar w:fldCharType="end"/>
            </w:r>
          </w:hyperlink>
        </w:p>
        <w:p w14:paraId="00867CA8" w14:textId="19B2F205" w:rsidR="00FB23F4" w:rsidRDefault="00DB2F5E">
          <w:pPr>
            <w:pStyle w:val="TOC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178939272" w:history="1">
            <w:r w:rsidR="00FB23F4" w:rsidRPr="00CC4E04">
              <w:rPr>
                <w:rStyle w:val="Hyperlink"/>
                <w:noProof/>
                <w:lang w:val="en-GB"/>
              </w:rPr>
              <w:t>2.2</w:t>
            </w:r>
            <w:r w:rsidR="00FB23F4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FB23F4" w:rsidRPr="00CC4E04">
              <w:rPr>
                <w:rStyle w:val="Hyperlink"/>
                <w:noProof/>
                <w:lang w:val="en-GB"/>
              </w:rPr>
              <w:t>Electrical Specification</w:t>
            </w:r>
            <w:r w:rsidR="00FB23F4">
              <w:rPr>
                <w:noProof/>
                <w:webHidden/>
              </w:rPr>
              <w:tab/>
            </w:r>
            <w:r w:rsidR="00FB23F4">
              <w:rPr>
                <w:noProof/>
                <w:webHidden/>
              </w:rPr>
              <w:fldChar w:fldCharType="begin"/>
            </w:r>
            <w:r w:rsidR="00FB23F4">
              <w:rPr>
                <w:noProof/>
                <w:webHidden/>
              </w:rPr>
              <w:instrText xml:space="preserve"> PAGEREF _Toc178939272 \h </w:instrText>
            </w:r>
            <w:r w:rsidR="00FB23F4">
              <w:rPr>
                <w:noProof/>
                <w:webHidden/>
              </w:rPr>
            </w:r>
            <w:r w:rsidR="00FB23F4">
              <w:rPr>
                <w:noProof/>
                <w:webHidden/>
              </w:rPr>
              <w:fldChar w:fldCharType="separate"/>
            </w:r>
            <w:r w:rsidR="00FB23F4">
              <w:rPr>
                <w:noProof/>
                <w:webHidden/>
              </w:rPr>
              <w:t>3</w:t>
            </w:r>
            <w:r w:rsidR="00FB23F4">
              <w:rPr>
                <w:noProof/>
                <w:webHidden/>
              </w:rPr>
              <w:fldChar w:fldCharType="end"/>
            </w:r>
          </w:hyperlink>
        </w:p>
        <w:p w14:paraId="13409E16" w14:textId="4268D847" w:rsidR="00B91537" w:rsidRDefault="00B94916">
          <w:r>
            <w:rPr>
              <w:b/>
              <w:noProof/>
              <w:sz w:val="28"/>
            </w:rPr>
            <w:fldChar w:fldCharType="end"/>
          </w:r>
        </w:p>
      </w:sdtContent>
    </w:sdt>
    <w:p w14:paraId="30FD6492" w14:textId="77777777" w:rsidR="00246F0F" w:rsidRDefault="00246F0F">
      <w:pPr>
        <w:spacing w:after="160" w:line="259" w:lineRule="auto"/>
        <w:rPr>
          <w:rFonts w:eastAsiaTheme="majorEastAsia"/>
          <w:b/>
          <w:bCs/>
          <w:sz w:val="48"/>
          <w:szCs w:val="48"/>
          <w:lang w:val="en-GB"/>
        </w:rPr>
      </w:pPr>
      <w:r>
        <w:br w:type="page"/>
      </w:r>
    </w:p>
    <w:p w14:paraId="0407FFD2" w14:textId="77777777" w:rsidR="00B41AA7" w:rsidRPr="00C4464D" w:rsidRDefault="00C4464D" w:rsidP="00246F0F">
      <w:pPr>
        <w:pStyle w:val="Heading1"/>
      </w:pPr>
      <w:bookmarkStart w:id="0" w:name="_Toc178939269"/>
      <w:r>
        <w:lastRenderedPageBreak/>
        <w:t>Introduction</w:t>
      </w:r>
      <w:bookmarkEnd w:id="0"/>
    </w:p>
    <w:p w14:paraId="2477AB30" w14:textId="77777777" w:rsidR="00C0377F" w:rsidRPr="00C0377F" w:rsidRDefault="00C0377F" w:rsidP="00C0377F">
      <w:pPr>
        <w:rPr>
          <w:lang w:val="en-US"/>
        </w:rPr>
      </w:pPr>
      <w:r w:rsidRPr="00C0377F">
        <w:rPr>
          <w:lang w:val="en-US"/>
        </w:rPr>
        <w:t xml:space="preserve">The SlotEsp32 is </w:t>
      </w:r>
      <w:proofErr w:type="gramStart"/>
      <w:r w:rsidRPr="00C0377F">
        <w:rPr>
          <w:lang w:val="en-US"/>
        </w:rPr>
        <w:t>an</w:t>
      </w:r>
      <w:proofErr w:type="gramEnd"/>
      <w:r w:rsidRPr="00C0377F">
        <w:rPr>
          <w:lang w:val="en-US"/>
        </w:rPr>
        <w:t xml:space="preserve"> powerful Slot car controller based </w:t>
      </w:r>
    </w:p>
    <w:p w14:paraId="1DEF1B4B" w14:textId="77777777" w:rsidR="00C0377F" w:rsidRPr="00C0377F" w:rsidRDefault="00C0377F" w:rsidP="00C0377F">
      <w:pPr>
        <w:rPr>
          <w:lang w:val="en-US"/>
        </w:rPr>
      </w:pPr>
      <w:r w:rsidRPr="00C0377F">
        <w:rPr>
          <w:lang w:val="en-US"/>
        </w:rPr>
        <w:t>Main features:</w:t>
      </w:r>
    </w:p>
    <w:p w14:paraId="78F6D154" w14:textId="77777777" w:rsidR="00C0377F" w:rsidRPr="00C0377F" w:rsidRDefault="00C0377F" w:rsidP="00C0377F">
      <w:pPr>
        <w:rPr>
          <w:lang w:val="en-US"/>
        </w:rPr>
      </w:pPr>
      <w:r w:rsidRPr="00C0377F">
        <w:rPr>
          <w:lang w:val="en-US"/>
        </w:rPr>
        <w:t>•</w:t>
      </w:r>
      <w:r w:rsidRPr="00C0377F">
        <w:rPr>
          <w:lang w:val="en-US"/>
        </w:rPr>
        <w:tab/>
        <w:t>Powerful ESP32 microcontroller: 1 core menu 1 core for trigger reading &amp; motor control</w:t>
      </w:r>
    </w:p>
    <w:p w14:paraId="2FC96F7D" w14:textId="77777777" w:rsidR="00C0377F" w:rsidRPr="00C0377F" w:rsidRDefault="00C0377F" w:rsidP="00C0377F">
      <w:pPr>
        <w:rPr>
          <w:lang w:val="en-US"/>
        </w:rPr>
      </w:pPr>
      <w:r w:rsidRPr="00C0377F">
        <w:rPr>
          <w:lang w:val="en-US"/>
        </w:rPr>
        <w:t>•</w:t>
      </w:r>
      <w:r w:rsidRPr="00C0377F">
        <w:rPr>
          <w:lang w:val="en-US"/>
        </w:rPr>
        <w:tab/>
        <w:t>40A protected Infineon automotive grade motor driver (no vintage fuses)</w:t>
      </w:r>
    </w:p>
    <w:p w14:paraId="5DC6DE82" w14:textId="77777777" w:rsidR="00C0377F" w:rsidRPr="00C0377F" w:rsidRDefault="00C0377F" w:rsidP="00C0377F">
      <w:pPr>
        <w:rPr>
          <w:lang w:val="en-US"/>
        </w:rPr>
      </w:pPr>
      <w:r w:rsidRPr="00C0377F">
        <w:rPr>
          <w:lang w:val="en-US"/>
        </w:rPr>
        <w:t>•</w:t>
      </w:r>
      <w:r w:rsidRPr="00C0377F">
        <w:rPr>
          <w:lang w:val="en-US"/>
        </w:rPr>
        <w:tab/>
        <w:t>Magnetic trigger Sensor with IC interface: accurate, no friction, no wear</w:t>
      </w:r>
    </w:p>
    <w:p w14:paraId="315301BC" w14:textId="77777777" w:rsidR="00C0377F" w:rsidRPr="00C0377F" w:rsidRDefault="00C0377F" w:rsidP="00C0377F">
      <w:pPr>
        <w:rPr>
          <w:lang w:val="en-US"/>
        </w:rPr>
      </w:pPr>
      <w:r w:rsidRPr="00C0377F">
        <w:rPr>
          <w:lang w:val="en-US"/>
        </w:rPr>
        <w:t>•</w:t>
      </w:r>
      <w:r w:rsidRPr="00C0377F">
        <w:rPr>
          <w:lang w:val="en-US"/>
        </w:rPr>
        <w:tab/>
        <w:t>OLED display &amp; Rotary Encoder open for upgrade</w:t>
      </w:r>
    </w:p>
    <w:p w14:paraId="58766156" w14:textId="77777777" w:rsidR="00C0377F" w:rsidRPr="00C0377F" w:rsidRDefault="00C0377F" w:rsidP="00C0377F">
      <w:pPr>
        <w:rPr>
          <w:lang w:val="en-US"/>
        </w:rPr>
      </w:pPr>
      <w:r w:rsidRPr="00C0377F">
        <w:rPr>
          <w:lang w:val="en-US"/>
        </w:rPr>
        <w:t>•</w:t>
      </w:r>
      <w:r w:rsidRPr="00C0377F">
        <w:rPr>
          <w:lang w:val="en-US"/>
        </w:rPr>
        <w:tab/>
        <w:t>Up to 10 model settings can be saved in the SlotEsp32 internal memory</w:t>
      </w:r>
    </w:p>
    <w:p w14:paraId="50810A7D" w14:textId="77777777" w:rsidR="00C0377F" w:rsidRPr="00C0377F" w:rsidRDefault="00C0377F" w:rsidP="00C0377F">
      <w:pPr>
        <w:rPr>
          <w:lang w:val="en-US"/>
        </w:rPr>
      </w:pPr>
      <w:r w:rsidRPr="00C0377F">
        <w:rPr>
          <w:lang w:val="en-US"/>
        </w:rPr>
        <w:t>•</w:t>
      </w:r>
      <w:r w:rsidRPr="00C0377F">
        <w:rPr>
          <w:lang w:val="en-US"/>
        </w:rPr>
        <w:tab/>
        <w:t>Open source firmware for endless parameter definitions</w:t>
      </w:r>
    </w:p>
    <w:p w14:paraId="2F4F1A00" w14:textId="017C4CFC" w:rsidR="00C0377F" w:rsidRPr="00C0377F" w:rsidRDefault="00C0377F" w:rsidP="00C0377F">
      <w:pPr>
        <w:rPr>
          <w:lang w:val="en-US"/>
        </w:rPr>
      </w:pPr>
      <w:r w:rsidRPr="00C0377F">
        <w:rPr>
          <w:lang w:val="en-US"/>
        </w:rPr>
        <w:t>•</w:t>
      </w:r>
      <w:r w:rsidRPr="00C0377F">
        <w:rPr>
          <w:lang w:val="en-US"/>
        </w:rPr>
        <w:tab/>
        <w:t>Adjustable trigger travel and trigger tension</w:t>
      </w:r>
    </w:p>
    <w:p w14:paraId="5CBA3482" w14:textId="77777777" w:rsidR="009B3872" w:rsidRPr="00C0377F" w:rsidRDefault="009B3872" w:rsidP="009B3872">
      <w:pPr>
        <w:rPr>
          <w:lang w:val="en-US"/>
        </w:rPr>
      </w:pPr>
      <w:bookmarkStart w:id="1" w:name="_GoBack"/>
      <w:bookmarkEnd w:id="1"/>
    </w:p>
    <w:p w14:paraId="6E7D553C" w14:textId="424A7F27" w:rsidR="00B41AA7" w:rsidRDefault="00B136A7" w:rsidP="009B3872">
      <w:pPr>
        <w:pStyle w:val="Heading1"/>
      </w:pPr>
      <w:bookmarkStart w:id="2" w:name="_Toc178939270"/>
      <w:r>
        <w:t>How to use</w:t>
      </w:r>
      <w:bookmarkEnd w:id="2"/>
      <w:r w:rsidR="00447070">
        <w:t xml:space="preserve"> the template</w:t>
      </w:r>
    </w:p>
    <w:p w14:paraId="593BE238" w14:textId="77777777" w:rsidR="00363C03" w:rsidRDefault="00363C03" w:rsidP="00837615">
      <w:pPr>
        <w:rPr>
          <w:lang w:val="en-GB"/>
        </w:rPr>
      </w:pPr>
      <w:r>
        <w:rPr>
          <w:lang w:val="en-GB"/>
        </w:rPr>
        <w:t>Use the defined styles!</w:t>
      </w:r>
    </w:p>
    <w:p w14:paraId="69626F42" w14:textId="77777777" w:rsidR="00837615" w:rsidRDefault="00B136A7" w:rsidP="00837615">
      <w:pPr>
        <w:rPr>
          <w:lang w:val="en-GB"/>
        </w:rPr>
      </w:pPr>
      <w:r>
        <w:rPr>
          <w:lang w:val="en-GB"/>
        </w:rPr>
        <w:t xml:space="preserve">This template uses a lot of Document Properties: to change them go to File </w:t>
      </w:r>
      <w:r w:rsidRPr="00B136A7">
        <w:rPr>
          <w:lang w:val="en-GB"/>
        </w:rPr>
        <w:sym w:font="Wingdings" w:char="F0E0"/>
      </w:r>
      <w:r>
        <w:rPr>
          <w:lang w:val="en-GB"/>
        </w:rPr>
        <w:t xml:space="preserve"> Info </w:t>
      </w:r>
      <w:r w:rsidRPr="00B136A7">
        <w:rPr>
          <w:lang w:val="en-GB"/>
        </w:rPr>
        <w:sym w:font="Wingdings" w:char="F0E0"/>
      </w:r>
      <w:r>
        <w:rPr>
          <w:lang w:val="en-GB"/>
        </w:rPr>
        <w:t xml:space="preserve"> Properties </w:t>
      </w:r>
      <w:r w:rsidRPr="00B136A7">
        <w:rPr>
          <w:lang w:val="en-GB"/>
        </w:rPr>
        <w:sym w:font="Wingdings" w:char="F0E0"/>
      </w:r>
      <w:r>
        <w:rPr>
          <w:lang w:val="en-GB"/>
        </w:rPr>
        <w:t xml:space="preserve"> Advanced Properties. </w:t>
      </w:r>
    </w:p>
    <w:p w14:paraId="00532CEB" w14:textId="77777777" w:rsidR="00B136A7" w:rsidRDefault="00B136A7" w:rsidP="00837615">
      <w:pPr>
        <w:rPr>
          <w:lang w:val="en-GB"/>
        </w:rPr>
      </w:pPr>
      <w:r>
        <w:rPr>
          <w:lang w:val="en-GB"/>
        </w:rPr>
        <w:t>Here you can Edit the properties of the document, and the document will update automatically:</w:t>
      </w:r>
    </w:p>
    <w:p w14:paraId="11EEE31B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Language: should be two capital letters (e.g., IT, EN, </w:t>
      </w:r>
      <w:proofErr w:type="spellStart"/>
      <w:r>
        <w:rPr>
          <w:lang w:val="en-GB"/>
        </w:rPr>
        <w:t>ecc</w:t>
      </w:r>
      <w:proofErr w:type="spellEnd"/>
      <w:r>
        <w:rPr>
          <w:lang w:val="en-GB"/>
        </w:rPr>
        <w:t>…)</w:t>
      </w:r>
    </w:p>
    <w:p w14:paraId="148B2AF9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Title: </w:t>
      </w:r>
      <w:proofErr w:type="gramStart"/>
      <w:r>
        <w:rPr>
          <w:lang w:val="en-GB"/>
        </w:rPr>
        <w:t>typically</w:t>
      </w:r>
      <w:proofErr w:type="gramEnd"/>
      <w:r>
        <w:rPr>
          <w:lang w:val="en-GB"/>
        </w:rPr>
        <w:t xml:space="preserve"> ESPEED32 (or whatever name we come up with)</w:t>
      </w:r>
    </w:p>
    <w:p w14:paraId="39FC6216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Subject: typically Slot Car Electronic Speed Controller</w:t>
      </w:r>
    </w:p>
    <w:p w14:paraId="224BCAE7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DocTitle</w:t>
      </w:r>
      <w:proofErr w:type="spellEnd"/>
      <w:r>
        <w:rPr>
          <w:lang w:val="en-GB"/>
        </w:rPr>
        <w:t>: the type of document (e.g. Quick Start Guide, User Manual, etc…)</w:t>
      </w:r>
    </w:p>
    <w:p w14:paraId="50B3D4F6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RevNumber</w:t>
      </w:r>
      <w:proofErr w:type="spellEnd"/>
      <w:r>
        <w:rPr>
          <w:lang w:val="en-GB"/>
        </w:rPr>
        <w:t xml:space="preserve">: it’s the version (revision) number of the document, increment it every time you update the document (do not confuse with </w:t>
      </w:r>
      <w:proofErr w:type="spellStart"/>
      <w:r>
        <w:rPr>
          <w:lang w:val="en-GB"/>
        </w:rPr>
        <w:t>RevisionNumber</w:t>
      </w:r>
      <w:proofErr w:type="spellEnd"/>
      <w:r>
        <w:rPr>
          <w:lang w:val="en-GB"/>
        </w:rPr>
        <w:t>)</w:t>
      </w:r>
    </w:p>
    <w:p w14:paraId="1DFDC16D" w14:textId="77777777" w:rsidR="00B136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DateCompleted</w:t>
      </w:r>
      <w:proofErr w:type="spellEnd"/>
      <w:r>
        <w:rPr>
          <w:lang w:val="en-GB"/>
        </w:rPr>
        <w:t xml:space="preserve">: the date of the last modification of the document (change it to the current date whenever you increase the </w:t>
      </w:r>
      <w:proofErr w:type="spellStart"/>
      <w:r>
        <w:rPr>
          <w:lang w:val="en-GB"/>
        </w:rPr>
        <w:t>RevNumber</w:t>
      </w:r>
      <w:proofErr w:type="spellEnd"/>
      <w:r>
        <w:rPr>
          <w:lang w:val="en-GB"/>
        </w:rPr>
        <w:t>)</w:t>
      </w:r>
    </w:p>
    <w:p w14:paraId="2AF24731" w14:textId="77777777" w:rsidR="00B41AA7" w:rsidRDefault="00B136A7" w:rsidP="00B136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ProductName: change it if we decide to change the name of the product (currently ESPEED32)</w:t>
      </w:r>
    </w:p>
    <w:p w14:paraId="2BA1FF6A" w14:textId="77777777" w:rsidR="00B136A7" w:rsidRDefault="00B136A7" w:rsidP="00B136A7">
      <w:pPr>
        <w:rPr>
          <w:lang w:val="en-GB"/>
        </w:rPr>
      </w:pPr>
    </w:p>
    <w:p w14:paraId="5DEB0497" w14:textId="4E7D7DA2" w:rsidR="00447070" w:rsidRDefault="00447070" w:rsidP="00B136A7">
      <w:pPr>
        <w:rPr>
          <w:lang w:val="en-GB"/>
        </w:rPr>
      </w:pPr>
      <w:r>
        <w:rPr>
          <w:lang w:val="en-GB"/>
        </w:rPr>
        <w:t xml:space="preserve">Sometimes the various fields must be </w:t>
      </w:r>
      <w:proofErr w:type="spellStart"/>
      <w:r>
        <w:rPr>
          <w:lang w:val="en-GB"/>
        </w:rPr>
        <w:t>updatr</w:t>
      </w:r>
      <w:proofErr w:type="spellEnd"/>
    </w:p>
    <w:p w14:paraId="00D04C78" w14:textId="2057A894" w:rsidR="00B136A7" w:rsidRDefault="00B136A7" w:rsidP="00B136A7">
      <w:pPr>
        <w:rPr>
          <w:lang w:val="en-GB"/>
        </w:rPr>
      </w:pPr>
      <w:r>
        <w:rPr>
          <w:lang w:val="en-GB"/>
        </w:rPr>
        <w:t>Do not change the header and footer!</w:t>
      </w:r>
    </w:p>
    <w:p w14:paraId="52124B98" w14:textId="64639940" w:rsidR="00B136A7" w:rsidRDefault="00B136A7" w:rsidP="00B136A7">
      <w:pPr>
        <w:rPr>
          <w:lang w:val="en-GB"/>
        </w:rPr>
      </w:pPr>
      <w:r>
        <w:rPr>
          <w:lang w:val="en-GB"/>
        </w:rPr>
        <w:t xml:space="preserve">Use the </w:t>
      </w:r>
      <w:r w:rsidR="00447070">
        <w:rPr>
          <w:lang w:val="en-GB"/>
        </w:rPr>
        <w:t>S</w:t>
      </w:r>
      <w:r>
        <w:rPr>
          <w:lang w:val="en-GB"/>
        </w:rPr>
        <w:t>tyle</w:t>
      </w:r>
      <w:r w:rsidR="00447070">
        <w:rPr>
          <w:lang w:val="en-GB"/>
        </w:rPr>
        <w:t>s</w:t>
      </w:r>
      <w:r>
        <w:rPr>
          <w:lang w:val="en-GB"/>
        </w:rPr>
        <w:t xml:space="preserve"> for the various part of the documents!</w:t>
      </w:r>
    </w:p>
    <w:p w14:paraId="22EAE24F" w14:textId="77777777" w:rsidR="00363C03" w:rsidRDefault="00363C03" w:rsidP="00B136A7">
      <w:pPr>
        <w:rPr>
          <w:lang w:val="en-GB"/>
        </w:rPr>
      </w:pPr>
    </w:p>
    <w:p w14:paraId="27F8B8B5" w14:textId="77777777" w:rsidR="00C4464D" w:rsidRPr="00C4464D" w:rsidRDefault="00B136A7" w:rsidP="00C4464D">
      <w:pPr>
        <w:pStyle w:val="Heading2"/>
        <w:rPr>
          <w:lang w:val="en-GB"/>
        </w:rPr>
      </w:pPr>
      <w:bookmarkStart w:id="3" w:name="_Toc178939271"/>
      <w:r>
        <w:rPr>
          <w:lang w:val="en-GB"/>
        </w:rPr>
        <w:t>Tips</w:t>
      </w:r>
      <w:bookmarkEnd w:id="3"/>
    </w:p>
    <w:p w14:paraId="0BD2C096" w14:textId="77777777" w:rsidR="00B136A7" w:rsidRPr="00B136A7" w:rsidRDefault="00B136A7" w:rsidP="00F77D18">
      <w:pPr>
        <w:rPr>
          <w:lang w:val="en-GB"/>
        </w:rPr>
      </w:pPr>
      <w:r>
        <w:rPr>
          <w:lang w:val="en-GB"/>
        </w:rPr>
        <w:t>When adding pictures always prefer scalable formats (.eps, .</w:t>
      </w:r>
      <w:proofErr w:type="spellStart"/>
      <w:r>
        <w:rPr>
          <w:lang w:val="en-GB"/>
        </w:rPr>
        <w:t>svg</w:t>
      </w:r>
      <w:proofErr w:type="spellEnd"/>
      <w:r>
        <w:rPr>
          <w:lang w:val="en-GB"/>
        </w:rPr>
        <w:t xml:space="preserve">, etc…) and always add a caption </w:t>
      </w:r>
      <w:r>
        <w:rPr>
          <w:b/>
          <w:bCs/>
          <w:lang w:val="en-GB"/>
        </w:rPr>
        <w:t>below</w:t>
      </w:r>
      <w:r>
        <w:rPr>
          <w:lang w:val="en-GB"/>
        </w:rPr>
        <w:t xml:space="preserve"> the picture</w:t>
      </w:r>
    </w:p>
    <w:p w14:paraId="2F330340" w14:textId="77777777" w:rsidR="00F77D18" w:rsidRPr="00F77D18" w:rsidRDefault="00DF02BA" w:rsidP="00F77D18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67024" wp14:editId="0538EBC6">
                <wp:simplePos x="0" y="0"/>
                <wp:positionH relativeFrom="column">
                  <wp:posOffset>102235</wp:posOffset>
                </wp:positionH>
                <wp:positionV relativeFrom="paragraph">
                  <wp:posOffset>1704340</wp:posOffset>
                </wp:positionV>
                <wp:extent cx="6440805" cy="635"/>
                <wp:effectExtent l="0" t="0" r="0" b="0"/>
                <wp:wrapSquare wrapText="bothSides"/>
                <wp:docPr id="18108686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4C8E8" w14:textId="77777777" w:rsidR="00DF02BA" w:rsidRPr="0025551D" w:rsidRDefault="00DF02BA" w:rsidP="00DF02BA">
                            <w:pPr>
                              <w:pStyle w:val="Caption"/>
                              <w:rPr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136A7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136A7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B23F4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136A7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136A7" w:rsidRPr="00B136A7">
                              <w:rPr>
                                <w:lang w:val="en-GB"/>
                              </w:rPr>
                              <w:t>Example of a picture</w:t>
                            </w:r>
                            <w:r w:rsidRPr="00B136A7"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670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8.05pt;margin-top:134.2pt;width:507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" stroked="f">
                <v:textbox style="mso-fit-shape-to-text:t" inset="0,0,0,0">
                  <w:txbxContent>
                    <w:p w14:paraId="3514C8E8" w14:textId="77777777" w:rsidR="00DF02BA" w:rsidRPr="0025551D" w:rsidRDefault="00DF02BA" w:rsidP="00DF02BA">
                      <w:pPr>
                        <w:pStyle w:val="Caption"/>
                        <w:rPr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B136A7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136A7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B23F4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B136A7">
                        <w:rPr>
                          <w:lang w:val="en-GB"/>
                        </w:rPr>
                        <w:t xml:space="preserve"> </w:t>
                      </w:r>
                      <w:r w:rsidR="00B136A7" w:rsidRPr="00B136A7">
                        <w:rPr>
                          <w:lang w:val="en-GB"/>
                        </w:rPr>
                        <w:t>Example of a picture</w:t>
                      </w:r>
                      <w:r w:rsidRPr="00B136A7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C8F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3B9C479" wp14:editId="38B342FA">
            <wp:simplePos x="0" y="0"/>
            <wp:positionH relativeFrom="page">
              <wp:posOffset>559435</wp:posOffset>
            </wp:positionH>
            <wp:positionV relativeFrom="paragraph">
              <wp:posOffset>365760</wp:posOffset>
            </wp:positionV>
            <wp:extent cx="6440805" cy="1281430"/>
            <wp:effectExtent l="0" t="0" r="0" b="0"/>
            <wp:wrapSquare wrapText="bothSides"/>
            <wp:docPr id="131852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552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07009" w14:textId="77777777" w:rsidR="00B136A7" w:rsidRPr="00C142E0" w:rsidRDefault="00B136A7" w:rsidP="00F77D18">
      <w:pPr>
        <w:pStyle w:val="Caption"/>
        <w:keepNext/>
        <w:rPr>
          <w:lang w:val="en-GB"/>
        </w:rPr>
      </w:pPr>
    </w:p>
    <w:p w14:paraId="38A6F58B" w14:textId="77777777" w:rsidR="00B136A7" w:rsidRDefault="00B136A7" w:rsidP="00B136A7">
      <w:pPr>
        <w:rPr>
          <w:lang w:val="en-GB"/>
        </w:rPr>
      </w:pPr>
      <w:r w:rsidRPr="00B136A7">
        <w:rPr>
          <w:lang w:val="en-GB"/>
        </w:rPr>
        <w:t>When adding a table u</w:t>
      </w:r>
      <w:r>
        <w:rPr>
          <w:lang w:val="en-GB"/>
        </w:rPr>
        <w:t xml:space="preserve">se the custom format and make sure the table length stretches until the margins (use View </w:t>
      </w:r>
      <w:r w:rsidRPr="00B136A7">
        <w:rPr>
          <w:lang w:val="en-GB"/>
        </w:rPr>
        <w:sym w:font="Wingdings" w:char="F0E0"/>
      </w:r>
      <w:r>
        <w:rPr>
          <w:lang w:val="en-GB"/>
        </w:rPr>
        <w:t xml:space="preserve"> gridlines to make sure you reach the margin): in this way all the tables have the same length. Don’t forget to add a caption </w:t>
      </w:r>
      <w:r>
        <w:rPr>
          <w:b/>
          <w:bCs/>
          <w:lang w:val="en-GB"/>
        </w:rPr>
        <w:t>above</w:t>
      </w:r>
      <w:r>
        <w:rPr>
          <w:lang w:val="en-GB"/>
        </w:rPr>
        <w:t xml:space="preserve"> the table</w:t>
      </w:r>
      <w:r w:rsidR="00C4464D">
        <w:rPr>
          <w:lang w:val="en-GB"/>
        </w:rPr>
        <w:t>. Also, try not to split table over multiple pages if possible.</w:t>
      </w:r>
    </w:p>
    <w:p w14:paraId="78269B07" w14:textId="77777777" w:rsidR="00C4464D" w:rsidRDefault="00C4464D" w:rsidP="00B136A7">
      <w:pPr>
        <w:rPr>
          <w:lang w:val="en-GB"/>
        </w:rPr>
      </w:pPr>
    </w:p>
    <w:p w14:paraId="7C164AF5" w14:textId="77777777" w:rsidR="00B136A7" w:rsidRPr="00B136A7" w:rsidRDefault="00B136A7" w:rsidP="00B136A7">
      <w:pPr>
        <w:rPr>
          <w:lang w:val="en-GB"/>
        </w:rPr>
      </w:pPr>
    </w:p>
    <w:p w14:paraId="7E469D19" w14:textId="77777777" w:rsidR="00F77D18" w:rsidRPr="00C142E0" w:rsidRDefault="00F77D18" w:rsidP="00F77D18">
      <w:pPr>
        <w:pStyle w:val="Caption"/>
        <w:keepNext/>
        <w:rPr>
          <w:lang w:val="en-GB"/>
        </w:rPr>
      </w:pPr>
      <w:r w:rsidRPr="00C142E0">
        <w:rPr>
          <w:lang w:val="en-GB"/>
        </w:rPr>
        <w:t xml:space="preserve">Table </w:t>
      </w:r>
      <w:r>
        <w:fldChar w:fldCharType="begin"/>
      </w:r>
      <w:r w:rsidRPr="00C142E0">
        <w:rPr>
          <w:lang w:val="en-GB"/>
        </w:rPr>
        <w:instrText xml:space="preserve"> SEQ Table \* ARABIC </w:instrText>
      </w:r>
      <w:r>
        <w:fldChar w:fldCharType="separate"/>
      </w:r>
      <w:r w:rsidR="00FB23F4">
        <w:rPr>
          <w:noProof/>
          <w:lang w:val="en-GB"/>
        </w:rPr>
        <w:t>1</w:t>
      </w:r>
      <w:r>
        <w:fldChar w:fldCharType="end"/>
      </w:r>
      <w:r w:rsidRPr="00C142E0">
        <w:rPr>
          <w:lang w:val="en-GB"/>
        </w:rPr>
        <w:t xml:space="preserve"> Settings overview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1267"/>
        <w:gridCol w:w="2697"/>
        <w:gridCol w:w="2268"/>
        <w:gridCol w:w="2268"/>
        <w:gridCol w:w="1935"/>
      </w:tblGrid>
      <w:tr w:rsidR="00397694" w14:paraId="6139DFAB" w14:textId="77777777" w:rsidTr="00DC0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vMerge w:val="restart"/>
          </w:tcPr>
          <w:p w14:paraId="7605D146" w14:textId="77777777" w:rsidR="00397694" w:rsidRPr="00403733" w:rsidRDefault="00397694" w:rsidP="00403733">
            <w:pPr>
              <w:rPr>
                <w:rStyle w:val="Strong"/>
                <w:b/>
                <w:bCs w:val="0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Setting</w:t>
            </w:r>
          </w:p>
        </w:tc>
        <w:tc>
          <w:tcPr>
            <w:tcW w:w="2697" w:type="dxa"/>
            <w:vMerge w:val="restart"/>
          </w:tcPr>
          <w:p w14:paraId="583A5ABF" w14:textId="77777777" w:rsidR="00397694" w:rsidRPr="00403733" w:rsidRDefault="00397694" w:rsidP="00403733">
            <w:pPr>
              <w:rPr>
                <w:rStyle w:val="Strong"/>
                <w:b/>
                <w:bCs w:val="0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Recommended value</w:t>
            </w:r>
          </w:p>
        </w:tc>
        <w:tc>
          <w:tcPr>
            <w:tcW w:w="4536" w:type="dxa"/>
            <w:gridSpan w:val="2"/>
          </w:tcPr>
          <w:p w14:paraId="51B83604" w14:textId="77777777" w:rsidR="00397694" w:rsidRPr="00403733" w:rsidRDefault="00397694" w:rsidP="00397694">
            <w:pPr>
              <w:jc w:val="center"/>
              <w:rPr>
                <w:rStyle w:val="Strong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Range</w:t>
            </w:r>
          </w:p>
        </w:tc>
        <w:tc>
          <w:tcPr>
            <w:tcW w:w="1935" w:type="dxa"/>
            <w:vMerge w:val="restart"/>
          </w:tcPr>
          <w:p w14:paraId="22FD0F1F" w14:textId="77777777" w:rsidR="00397694" w:rsidRPr="00403733" w:rsidRDefault="00397694" w:rsidP="00403733">
            <w:pPr>
              <w:rPr>
                <w:rStyle w:val="Strong"/>
                <w:b/>
                <w:bCs w:val="0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Unit</w:t>
            </w:r>
          </w:p>
        </w:tc>
      </w:tr>
      <w:tr w:rsidR="00397694" w14:paraId="78C226C9" w14:textId="77777777" w:rsidTr="00DC0A8D">
        <w:tc>
          <w:tcPr>
            <w:tcW w:w="1267" w:type="dxa"/>
            <w:vMerge/>
          </w:tcPr>
          <w:p w14:paraId="044680EF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</w:p>
        </w:tc>
        <w:tc>
          <w:tcPr>
            <w:tcW w:w="2697" w:type="dxa"/>
            <w:vMerge/>
          </w:tcPr>
          <w:p w14:paraId="1FCD1430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8C343B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Min.</w:t>
            </w:r>
          </w:p>
        </w:tc>
        <w:tc>
          <w:tcPr>
            <w:tcW w:w="2268" w:type="dxa"/>
          </w:tcPr>
          <w:p w14:paraId="32BC7727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Max.</w:t>
            </w:r>
          </w:p>
        </w:tc>
        <w:tc>
          <w:tcPr>
            <w:tcW w:w="1935" w:type="dxa"/>
            <w:vMerge/>
          </w:tcPr>
          <w:p w14:paraId="0333E418" w14:textId="77777777" w:rsidR="00397694" w:rsidRPr="00403733" w:rsidRDefault="00397694" w:rsidP="00403733">
            <w:pPr>
              <w:rPr>
                <w:rStyle w:val="Strong"/>
                <w:sz w:val="24"/>
                <w:szCs w:val="24"/>
              </w:rPr>
            </w:pPr>
          </w:p>
        </w:tc>
      </w:tr>
      <w:tr w:rsidR="00397694" w14:paraId="0B8FF860" w14:textId="77777777" w:rsidTr="00DC0A8D">
        <w:tc>
          <w:tcPr>
            <w:tcW w:w="1267" w:type="dxa"/>
          </w:tcPr>
          <w:p w14:paraId="4B56E475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SENSI</w:t>
            </w:r>
          </w:p>
        </w:tc>
        <w:tc>
          <w:tcPr>
            <w:tcW w:w="2697" w:type="dxa"/>
          </w:tcPr>
          <w:p w14:paraId="5F873B96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268" w:type="dxa"/>
          </w:tcPr>
          <w:p w14:paraId="6205D696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8" w:type="dxa"/>
          </w:tcPr>
          <w:p w14:paraId="15062451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935" w:type="dxa"/>
          </w:tcPr>
          <w:p w14:paraId="27ABF984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397694" w14:paraId="47F8735C" w14:textId="77777777" w:rsidTr="00DC0A8D">
        <w:tc>
          <w:tcPr>
            <w:tcW w:w="1267" w:type="dxa"/>
          </w:tcPr>
          <w:p w14:paraId="2D382FED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BRAKE</w:t>
            </w:r>
          </w:p>
        </w:tc>
        <w:tc>
          <w:tcPr>
            <w:tcW w:w="2697" w:type="dxa"/>
          </w:tcPr>
          <w:p w14:paraId="5F9361A6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268" w:type="dxa"/>
          </w:tcPr>
          <w:p w14:paraId="3416133E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8" w:type="dxa"/>
          </w:tcPr>
          <w:p w14:paraId="4DED079E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935" w:type="dxa"/>
          </w:tcPr>
          <w:p w14:paraId="194A06ED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397694" w14:paraId="306D2951" w14:textId="77777777" w:rsidTr="00DC0A8D">
        <w:tc>
          <w:tcPr>
            <w:tcW w:w="1267" w:type="dxa"/>
          </w:tcPr>
          <w:p w14:paraId="216E7248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ANTIS</w:t>
            </w:r>
          </w:p>
        </w:tc>
        <w:tc>
          <w:tcPr>
            <w:tcW w:w="2697" w:type="dxa"/>
          </w:tcPr>
          <w:p w14:paraId="2522F02D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130 for 1/32 cars</w:t>
            </w:r>
          </w:p>
          <w:p w14:paraId="4864B4C8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     for 1/24 cars</w:t>
            </w:r>
          </w:p>
        </w:tc>
        <w:tc>
          <w:tcPr>
            <w:tcW w:w="2268" w:type="dxa"/>
          </w:tcPr>
          <w:p w14:paraId="5A782C9A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 xml:space="preserve">0 </w:t>
            </w:r>
          </w:p>
        </w:tc>
        <w:tc>
          <w:tcPr>
            <w:tcW w:w="2268" w:type="dxa"/>
          </w:tcPr>
          <w:p w14:paraId="4F5408E1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250</w:t>
            </w:r>
          </w:p>
        </w:tc>
        <w:tc>
          <w:tcPr>
            <w:tcW w:w="1935" w:type="dxa"/>
          </w:tcPr>
          <w:p w14:paraId="65E58005" w14:textId="77777777" w:rsidR="00397694" w:rsidRDefault="00397694" w:rsidP="003976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</w:t>
            </w:r>
            <w:proofErr w:type="spellEnd"/>
          </w:p>
        </w:tc>
      </w:tr>
      <w:tr w:rsidR="00397694" w14:paraId="3B8BE9EF" w14:textId="77777777" w:rsidTr="00DC0A8D">
        <w:tc>
          <w:tcPr>
            <w:tcW w:w="1267" w:type="dxa"/>
          </w:tcPr>
          <w:p w14:paraId="66D6D8AC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CURVE</w:t>
            </w:r>
          </w:p>
        </w:tc>
        <w:tc>
          <w:tcPr>
            <w:tcW w:w="2697" w:type="dxa"/>
          </w:tcPr>
          <w:p w14:paraId="5B432CED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268" w:type="dxa"/>
          </w:tcPr>
          <w:p w14:paraId="3B1F7643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268" w:type="dxa"/>
          </w:tcPr>
          <w:p w14:paraId="4108ACF9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935" w:type="dxa"/>
          </w:tcPr>
          <w:p w14:paraId="04E0B4FC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397694" w14:paraId="7CE828C8" w14:textId="77777777" w:rsidTr="00DC0A8D">
        <w:tc>
          <w:tcPr>
            <w:tcW w:w="1267" w:type="dxa"/>
          </w:tcPr>
          <w:p w14:paraId="019A4D1F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DRAGB</w:t>
            </w:r>
          </w:p>
        </w:tc>
        <w:tc>
          <w:tcPr>
            <w:tcW w:w="2697" w:type="dxa"/>
          </w:tcPr>
          <w:p w14:paraId="178D42D4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268" w:type="dxa"/>
          </w:tcPr>
          <w:p w14:paraId="21498B12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8" w:type="dxa"/>
          </w:tcPr>
          <w:p w14:paraId="1D68FE88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935" w:type="dxa"/>
          </w:tcPr>
          <w:p w14:paraId="5FF96016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  <w:tr w:rsidR="00397694" w14:paraId="5C8CAF96" w14:textId="77777777" w:rsidTr="00DC0A8D">
        <w:tc>
          <w:tcPr>
            <w:tcW w:w="1267" w:type="dxa"/>
          </w:tcPr>
          <w:p w14:paraId="717181AE" w14:textId="77777777" w:rsidR="00397694" w:rsidRPr="00F441EB" w:rsidRDefault="00397694" w:rsidP="00397694">
            <w:pPr>
              <w:rPr>
                <w:lang w:val="en-GB"/>
              </w:rPr>
            </w:pPr>
            <w:r w:rsidRPr="00F441EB">
              <w:rPr>
                <w:lang w:val="en-GB"/>
              </w:rPr>
              <w:t>PWM_F</w:t>
            </w:r>
          </w:p>
        </w:tc>
        <w:tc>
          <w:tcPr>
            <w:tcW w:w="2697" w:type="dxa"/>
          </w:tcPr>
          <w:p w14:paraId="2A88E853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68" w:type="dxa"/>
          </w:tcPr>
          <w:p w14:paraId="61457238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2268" w:type="dxa"/>
          </w:tcPr>
          <w:p w14:paraId="403BC5C8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5.0</w:t>
            </w:r>
          </w:p>
        </w:tc>
        <w:tc>
          <w:tcPr>
            <w:tcW w:w="1935" w:type="dxa"/>
          </w:tcPr>
          <w:p w14:paraId="501F51A9" w14:textId="77777777" w:rsidR="00397694" w:rsidRDefault="00397694" w:rsidP="00397694">
            <w:pPr>
              <w:rPr>
                <w:lang w:val="en-GB"/>
              </w:rPr>
            </w:pPr>
            <w:r>
              <w:rPr>
                <w:lang w:val="en-GB"/>
              </w:rPr>
              <w:t>kHz</w:t>
            </w:r>
          </w:p>
        </w:tc>
      </w:tr>
    </w:tbl>
    <w:p w14:paraId="1C38FC9D" w14:textId="77777777" w:rsidR="00053DA4" w:rsidRDefault="00403733" w:rsidP="00403733">
      <w:pPr>
        <w:pStyle w:val="Heading2"/>
        <w:rPr>
          <w:lang w:val="en-GB"/>
        </w:rPr>
      </w:pPr>
      <w:bookmarkStart w:id="4" w:name="_Toc178939272"/>
      <w:r>
        <w:rPr>
          <w:lang w:val="en-GB"/>
        </w:rPr>
        <w:t>Electrical Specification</w:t>
      </w:r>
      <w:bookmarkEnd w:id="4"/>
    </w:p>
    <w:p w14:paraId="513FD4D2" w14:textId="77777777" w:rsidR="00F77D18" w:rsidRDefault="00F441EB" w:rsidP="00F77D18">
      <w:pPr>
        <w:rPr>
          <w:lang w:val="en-GB"/>
        </w:rPr>
      </w:pPr>
      <w:r>
        <w:rPr>
          <w:lang w:val="en-GB"/>
        </w:rPr>
        <w:t xml:space="preserve">The parameters listed in this section represent the characteristics of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DOCPROPERTY  ProductName  \* MERGEFORMAT </w:instrText>
      </w:r>
      <w:r>
        <w:rPr>
          <w:lang w:val="en-GB"/>
        </w:rPr>
        <w:fldChar w:fldCharType="separate"/>
      </w:r>
      <w:r w:rsidR="00FB23F4">
        <w:rPr>
          <w:lang w:val="en-GB"/>
        </w:rPr>
        <w:t>ESPEED32</w:t>
      </w:r>
      <w:r>
        <w:rPr>
          <w:lang w:val="en-GB"/>
        </w:rPr>
        <w:fldChar w:fldCharType="end"/>
      </w:r>
      <w:r>
        <w:rPr>
          <w:lang w:val="en-GB"/>
        </w:rPr>
        <w:t xml:space="preserve"> Electronic Speed Controller and its requirements </w:t>
      </w:r>
      <w:r w:rsidR="00397694">
        <w:rPr>
          <w:lang w:val="en-GB"/>
        </w:rPr>
        <w:t>to ensure correct operation.</w:t>
      </w:r>
    </w:p>
    <w:p w14:paraId="18D46890" w14:textId="77777777" w:rsidR="00F77D18" w:rsidRPr="00F77D18" w:rsidRDefault="00F77D18" w:rsidP="00F77D18">
      <w:pPr>
        <w:rPr>
          <w:lang w:val="en-GB"/>
        </w:rPr>
      </w:pPr>
    </w:p>
    <w:p w14:paraId="27BC21D9" w14:textId="77777777" w:rsidR="00F77D18" w:rsidRDefault="00F77D18" w:rsidP="00F77D1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B23F4">
        <w:rPr>
          <w:noProof/>
        </w:rPr>
        <w:t>2</w:t>
      </w:r>
      <w:r>
        <w:fldChar w:fldCharType="end"/>
      </w:r>
      <w:r>
        <w:t xml:space="preserve"> Electrical specifications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2689"/>
        <w:gridCol w:w="1083"/>
        <w:gridCol w:w="1737"/>
        <w:gridCol w:w="1489"/>
        <w:gridCol w:w="1560"/>
        <w:gridCol w:w="1903"/>
      </w:tblGrid>
      <w:tr w:rsidR="00F441EB" w14:paraId="4C2CBB3F" w14:textId="77777777" w:rsidTr="00F77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vMerge w:val="restart"/>
          </w:tcPr>
          <w:p w14:paraId="776B4AE2" w14:textId="35026724" w:rsidR="00F441EB" w:rsidRPr="00F441EB" w:rsidRDefault="0089751A" w:rsidP="00864C4E">
            <w:pPr>
              <w:rPr>
                <w:rStyle w:val="Strong"/>
                <w:bCs w:val="0"/>
                <w:sz w:val="24"/>
                <w:szCs w:val="24"/>
              </w:rPr>
            </w:pPr>
            <w:r>
              <w:rPr>
                <w:rStyle w:val="Strong"/>
                <w:b/>
                <w:sz w:val="24"/>
                <w:szCs w:val="24"/>
              </w:rPr>
              <w:t>Parameter</w:t>
            </w:r>
          </w:p>
        </w:tc>
        <w:tc>
          <w:tcPr>
            <w:tcW w:w="1083" w:type="dxa"/>
            <w:vMerge w:val="restart"/>
          </w:tcPr>
          <w:p w14:paraId="6A24C41F" w14:textId="77777777" w:rsidR="00F441EB" w:rsidRPr="00F441EB" w:rsidRDefault="00F441EB" w:rsidP="00864C4E">
            <w:pPr>
              <w:rPr>
                <w:rStyle w:val="Strong"/>
                <w:bCs w:val="0"/>
                <w:sz w:val="24"/>
                <w:szCs w:val="24"/>
              </w:rPr>
            </w:pPr>
            <w:r>
              <w:rPr>
                <w:rStyle w:val="Strong"/>
                <w:b/>
                <w:sz w:val="24"/>
                <w:szCs w:val="24"/>
              </w:rPr>
              <w:t>Symbol</w:t>
            </w:r>
          </w:p>
        </w:tc>
        <w:tc>
          <w:tcPr>
            <w:tcW w:w="4786" w:type="dxa"/>
            <w:gridSpan w:val="3"/>
          </w:tcPr>
          <w:p w14:paraId="1F84DB90" w14:textId="77777777" w:rsidR="00F441EB" w:rsidRPr="00403733" w:rsidRDefault="00F441EB" w:rsidP="00F441EB">
            <w:pPr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b/>
                <w:sz w:val="24"/>
                <w:szCs w:val="24"/>
              </w:rPr>
              <w:t>Value</w:t>
            </w:r>
          </w:p>
        </w:tc>
        <w:tc>
          <w:tcPr>
            <w:tcW w:w="1903" w:type="dxa"/>
            <w:vMerge w:val="restart"/>
          </w:tcPr>
          <w:p w14:paraId="46E7F848" w14:textId="77777777" w:rsidR="00F441EB" w:rsidRPr="00F441EB" w:rsidRDefault="00F441EB" w:rsidP="00864C4E">
            <w:pPr>
              <w:rPr>
                <w:rStyle w:val="Strong"/>
                <w:bCs w:val="0"/>
                <w:sz w:val="24"/>
                <w:szCs w:val="24"/>
              </w:rPr>
            </w:pPr>
            <w:r w:rsidRPr="00403733">
              <w:rPr>
                <w:rStyle w:val="Strong"/>
                <w:b/>
                <w:sz w:val="24"/>
                <w:szCs w:val="24"/>
              </w:rPr>
              <w:t>Unit</w:t>
            </w:r>
          </w:p>
        </w:tc>
      </w:tr>
      <w:tr w:rsidR="00F441EB" w14:paraId="56264055" w14:textId="77777777" w:rsidTr="00F77D18">
        <w:tc>
          <w:tcPr>
            <w:tcW w:w="2689" w:type="dxa"/>
            <w:vMerge/>
          </w:tcPr>
          <w:p w14:paraId="6B183899" w14:textId="77777777" w:rsidR="00F441EB" w:rsidRPr="00F441EB" w:rsidRDefault="00F441EB" w:rsidP="00864C4E">
            <w:pPr>
              <w:rPr>
                <w:lang w:val="en-GB"/>
              </w:rPr>
            </w:pPr>
          </w:p>
        </w:tc>
        <w:tc>
          <w:tcPr>
            <w:tcW w:w="1083" w:type="dxa"/>
            <w:vMerge/>
          </w:tcPr>
          <w:p w14:paraId="1B40482F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737" w:type="dxa"/>
          </w:tcPr>
          <w:p w14:paraId="0C1DFDA2" w14:textId="77777777" w:rsidR="00F441EB" w:rsidRPr="00F441EB" w:rsidRDefault="00F441EB" w:rsidP="00864C4E">
            <w:pPr>
              <w:rPr>
                <w:b/>
                <w:bCs/>
                <w:lang w:val="en-GB"/>
              </w:rPr>
            </w:pPr>
            <w:r w:rsidRPr="00F441EB">
              <w:rPr>
                <w:b/>
                <w:bCs/>
                <w:lang w:val="en-GB"/>
              </w:rPr>
              <w:t>Min.</w:t>
            </w:r>
          </w:p>
        </w:tc>
        <w:tc>
          <w:tcPr>
            <w:tcW w:w="1489" w:type="dxa"/>
          </w:tcPr>
          <w:p w14:paraId="7597D90F" w14:textId="77777777" w:rsidR="00F441EB" w:rsidRPr="00F441EB" w:rsidRDefault="00F441EB" w:rsidP="00864C4E">
            <w:pPr>
              <w:rPr>
                <w:b/>
                <w:bCs/>
                <w:lang w:val="en-GB"/>
              </w:rPr>
            </w:pPr>
            <w:r w:rsidRPr="00F441EB">
              <w:rPr>
                <w:b/>
                <w:bCs/>
                <w:lang w:val="en-GB"/>
              </w:rPr>
              <w:t>Typ.</w:t>
            </w:r>
          </w:p>
        </w:tc>
        <w:tc>
          <w:tcPr>
            <w:tcW w:w="1560" w:type="dxa"/>
          </w:tcPr>
          <w:p w14:paraId="5D6F10E7" w14:textId="77777777" w:rsidR="00F441EB" w:rsidRPr="00F441EB" w:rsidRDefault="00F441EB" w:rsidP="00864C4E">
            <w:pPr>
              <w:rPr>
                <w:b/>
                <w:bCs/>
                <w:lang w:val="en-GB"/>
              </w:rPr>
            </w:pPr>
            <w:r w:rsidRPr="00F441EB">
              <w:rPr>
                <w:b/>
                <w:bCs/>
                <w:lang w:val="en-GB"/>
              </w:rPr>
              <w:t>Max.</w:t>
            </w:r>
          </w:p>
        </w:tc>
        <w:tc>
          <w:tcPr>
            <w:tcW w:w="1903" w:type="dxa"/>
            <w:vMerge/>
          </w:tcPr>
          <w:p w14:paraId="08E862E2" w14:textId="77777777" w:rsidR="00F441EB" w:rsidRDefault="00F441EB" w:rsidP="00864C4E">
            <w:pPr>
              <w:rPr>
                <w:lang w:val="en-GB"/>
              </w:rPr>
            </w:pPr>
          </w:p>
        </w:tc>
      </w:tr>
      <w:tr w:rsidR="00F441EB" w14:paraId="687A883E" w14:textId="77777777" w:rsidTr="00F77D18">
        <w:tc>
          <w:tcPr>
            <w:tcW w:w="2689" w:type="dxa"/>
          </w:tcPr>
          <w:p w14:paraId="147EDA9E" w14:textId="77777777" w:rsidR="00F441EB" w:rsidRPr="00F441EB" w:rsidRDefault="00F441EB" w:rsidP="00864C4E">
            <w:pPr>
              <w:rPr>
                <w:lang w:val="en-GB"/>
              </w:rPr>
            </w:pPr>
            <w:r>
              <w:rPr>
                <w:lang w:val="en-GB"/>
              </w:rPr>
              <w:t xml:space="preserve">Supply </w:t>
            </w:r>
            <w:r w:rsidR="00A83EA9">
              <w:rPr>
                <w:lang w:val="en-GB"/>
              </w:rPr>
              <w:t>v</w:t>
            </w:r>
            <w:r>
              <w:rPr>
                <w:lang w:val="en-GB"/>
              </w:rPr>
              <w:t>oltage</w:t>
            </w:r>
          </w:p>
        </w:tc>
        <w:tc>
          <w:tcPr>
            <w:tcW w:w="1083" w:type="dxa"/>
          </w:tcPr>
          <w:p w14:paraId="61959BCA" w14:textId="77777777" w:rsidR="00F441EB" w:rsidRPr="0089751A" w:rsidRDefault="00DB2F5E" w:rsidP="00F77D18">
            <w:pPr>
              <w:rPr>
                <w:rFonts w:ascii="Brush Script MT" w:hAnsi="Brush Script MT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1737" w:type="dxa"/>
          </w:tcPr>
          <w:p w14:paraId="43867DA8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489" w:type="dxa"/>
          </w:tcPr>
          <w:p w14:paraId="198F77BE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2FF1621B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903" w:type="dxa"/>
          </w:tcPr>
          <w:p w14:paraId="5A4D747B" w14:textId="77777777" w:rsidR="00F441EB" w:rsidRDefault="00F441EB" w:rsidP="00864C4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F441EB" w14:paraId="69205C05" w14:textId="77777777" w:rsidTr="00F77D18">
        <w:tc>
          <w:tcPr>
            <w:tcW w:w="2689" w:type="dxa"/>
          </w:tcPr>
          <w:p w14:paraId="3FC9B280" w14:textId="77777777" w:rsidR="00F441EB" w:rsidRPr="00F441EB" w:rsidRDefault="00F441EB" w:rsidP="00864C4E">
            <w:pPr>
              <w:rPr>
                <w:lang w:val="en-GB"/>
              </w:rPr>
            </w:pPr>
            <w:r>
              <w:rPr>
                <w:lang w:val="en-GB"/>
              </w:rPr>
              <w:t>Input current</w:t>
            </w:r>
          </w:p>
        </w:tc>
        <w:tc>
          <w:tcPr>
            <w:tcW w:w="1083" w:type="dxa"/>
          </w:tcPr>
          <w:p w14:paraId="37D1BBA2" w14:textId="77777777" w:rsidR="00F441EB" w:rsidRPr="00F77D18" w:rsidRDefault="00DB2F5E" w:rsidP="00F77D18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VDD</m:t>
                    </m:r>
                  </m:sub>
                </m:sSub>
              </m:oMath>
            </m:oMathPara>
          </w:p>
        </w:tc>
        <w:tc>
          <w:tcPr>
            <w:tcW w:w="1737" w:type="dxa"/>
          </w:tcPr>
          <w:p w14:paraId="0417F53F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489" w:type="dxa"/>
          </w:tcPr>
          <w:p w14:paraId="262818A0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6B458871" w14:textId="77777777" w:rsidR="00F441EB" w:rsidRDefault="00F441EB" w:rsidP="00864C4E">
            <w:pPr>
              <w:rPr>
                <w:lang w:val="en-GB"/>
              </w:rPr>
            </w:pPr>
          </w:p>
        </w:tc>
        <w:tc>
          <w:tcPr>
            <w:tcW w:w="1903" w:type="dxa"/>
          </w:tcPr>
          <w:p w14:paraId="65903A7B" w14:textId="77777777" w:rsidR="00F441EB" w:rsidRDefault="00F441EB" w:rsidP="00864C4E">
            <w:pPr>
              <w:rPr>
                <w:lang w:val="en-GB"/>
              </w:rPr>
            </w:pPr>
            <w:r>
              <w:rPr>
                <w:lang w:val="en-GB"/>
              </w:rPr>
              <w:t>mA</w:t>
            </w:r>
          </w:p>
        </w:tc>
      </w:tr>
      <w:tr w:rsidR="00A83EA9" w14:paraId="0BC076DD" w14:textId="77777777" w:rsidTr="00F77D18">
        <w:tc>
          <w:tcPr>
            <w:tcW w:w="2689" w:type="dxa"/>
          </w:tcPr>
          <w:p w14:paraId="197715C5" w14:textId="77777777" w:rsidR="00A83EA9" w:rsidRDefault="00A83EA9" w:rsidP="00864C4E">
            <w:pPr>
              <w:rPr>
                <w:lang w:val="en-GB"/>
              </w:rPr>
            </w:pPr>
            <w:r>
              <w:rPr>
                <w:lang w:val="en-GB"/>
              </w:rPr>
              <w:t>Operating temperature</w:t>
            </w:r>
          </w:p>
        </w:tc>
        <w:tc>
          <w:tcPr>
            <w:tcW w:w="1083" w:type="dxa"/>
          </w:tcPr>
          <w:p w14:paraId="088AD3E7" w14:textId="77777777" w:rsidR="00A83EA9" w:rsidRPr="00F77D18" w:rsidRDefault="00DB2F5E" w:rsidP="00F77D18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OP</m:t>
                    </m:r>
                  </m:sub>
                </m:sSub>
              </m:oMath>
            </m:oMathPara>
          </w:p>
        </w:tc>
        <w:tc>
          <w:tcPr>
            <w:tcW w:w="1737" w:type="dxa"/>
          </w:tcPr>
          <w:p w14:paraId="50EFF446" w14:textId="77777777" w:rsidR="00A83EA9" w:rsidRDefault="00F77D18" w:rsidP="00864C4E">
            <w:pPr>
              <w:rPr>
                <w:lang w:val="en-GB"/>
              </w:rPr>
            </w:pPr>
            <w:r>
              <w:rPr>
                <w:lang w:val="en-GB"/>
              </w:rPr>
              <w:t>-40</w:t>
            </w:r>
          </w:p>
        </w:tc>
        <w:tc>
          <w:tcPr>
            <w:tcW w:w="1489" w:type="dxa"/>
          </w:tcPr>
          <w:p w14:paraId="207AF37A" w14:textId="77777777" w:rsidR="00A83EA9" w:rsidRDefault="00F77D18" w:rsidP="00864C4E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560" w:type="dxa"/>
          </w:tcPr>
          <w:p w14:paraId="27DB6531" w14:textId="77777777" w:rsidR="00A83EA9" w:rsidRDefault="00F77D18" w:rsidP="00864C4E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1903" w:type="dxa"/>
          </w:tcPr>
          <w:p w14:paraId="26C5C26C" w14:textId="77777777" w:rsidR="00A83EA9" w:rsidRDefault="00F77D18" w:rsidP="00864C4E">
            <w:pPr>
              <w:rPr>
                <w:lang w:val="en-GB"/>
              </w:rPr>
            </w:pPr>
            <w:r>
              <w:rPr>
                <w:lang w:val="en-GB"/>
              </w:rPr>
              <w:t>°C</w:t>
            </w:r>
          </w:p>
        </w:tc>
      </w:tr>
    </w:tbl>
    <w:p w14:paraId="719CB6A7" w14:textId="77777777" w:rsidR="00397694" w:rsidRPr="00403733" w:rsidRDefault="00397694" w:rsidP="00403733">
      <w:pPr>
        <w:rPr>
          <w:lang w:val="en-GB"/>
        </w:rPr>
      </w:pPr>
    </w:p>
    <w:sectPr w:rsidR="00397694" w:rsidRPr="00403733" w:rsidSect="0076690B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567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0AFC2" w14:textId="77777777" w:rsidR="00DB2F5E" w:rsidRDefault="00DB2F5E" w:rsidP="00B41AA7">
      <w:pPr>
        <w:spacing w:after="0"/>
      </w:pPr>
      <w:r>
        <w:separator/>
      </w:r>
    </w:p>
  </w:endnote>
  <w:endnote w:type="continuationSeparator" w:id="0">
    <w:p w14:paraId="662FF4DD" w14:textId="77777777" w:rsidR="00DB2F5E" w:rsidRDefault="00DB2F5E" w:rsidP="00B41A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33F8E" w14:textId="77777777" w:rsidR="00363C03" w:rsidRDefault="00363C0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2576" behindDoc="0" locked="0" layoutInCell="1" allowOverlap="1" wp14:anchorId="4835F23C" wp14:editId="589AD1F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16844586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01280200" name="Rectangle 30128020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5854083" name="Text Box 57585408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468C" w14:textId="77777777" w:rsidR="00363C03" w:rsidRDefault="00363C0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35F23C" id="Group 43" o:spid="_x0000_s1028" style="position:absolute;margin-left:416.8pt;margin-top:0;width:468pt;height:25.2pt;z-index:25167257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">
              <v:rect id="Rectangle 301280200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5854083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" filled="f" stroked="f" strokeweight=".5pt">
                <v:textbox inset=",,,0">
                  <w:txbxContent>
                    <w:p w14:paraId="4708468C" w14:textId="77777777" w:rsidR="00363C03" w:rsidRDefault="00363C0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675FFB2" wp14:editId="37DF1905">
              <wp:simplePos x="0" y="0"/>
              <wp:positionH relativeFrom="lef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400"/>
              <wp:effectExtent l="0" t="0" r="0" b="3810"/>
              <wp:wrapSquare wrapText="bothSides"/>
              <wp:docPr id="1418054814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E0582E" w14:textId="77777777" w:rsidR="00363C03" w:rsidRDefault="00363C03" w:rsidP="00363C03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5FFB2" id="Rectangle 45" o:spid="_x0000_s1031" style="position:absolute;margin-left:0;margin-top:0;width:36pt;height:25.25pt;z-index:251671552;visibility:visible;mso-wrap-style:square;mso-width-percent:0;mso-height-percent:0;mso-top-percent:200;mso-wrap-distance-left:0;mso-wrap-distance-top:0;mso-wrap-distance-right:0;mso-wrap-distance-bottom:0;mso-position-horizontal:lef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" fillcolor="black [3213]" stroked="f" strokeweight="3pt">
              <v:textbox>
                <w:txbxContent>
                  <w:p w14:paraId="14E0582E" w14:textId="77777777" w:rsidR="00363C03" w:rsidRDefault="00363C03" w:rsidP="00363C03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31BFF" w14:textId="77777777" w:rsidR="00B85020" w:rsidRDefault="00363C03" w:rsidP="00B85020">
    <w:pPr>
      <w:pStyle w:val="Footer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9504" behindDoc="0" locked="0" layoutInCell="1" allowOverlap="1" wp14:anchorId="04CFA7FE" wp14:editId="2D6C603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CA928" w14:textId="77777777" w:rsidR="00363C03" w:rsidRDefault="00363C03" w:rsidP="00363C03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CFA7FE" id="_x0000_s1032" style="position:absolute;left:0;text-align:left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7BCA928" w14:textId="77777777" w:rsidR="00363C03" w:rsidRDefault="00363C03" w:rsidP="00363C03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31B3E683" wp14:editId="5D9F02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8B8C06" w14:textId="77777777" w:rsidR="00363C03" w:rsidRDefault="00363C03" w:rsidP="00363C03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B3E683" id="_x0000_s1035" style="position:absolute;left:0;text-align:left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IqsGm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288B8C06" w14:textId="77777777" w:rsidR="00363C03" w:rsidRDefault="00363C03" w:rsidP="00363C03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1BE3C" w14:textId="77777777" w:rsidR="00DB2F5E" w:rsidRDefault="00DB2F5E" w:rsidP="00B41AA7">
      <w:pPr>
        <w:spacing w:after="0"/>
      </w:pPr>
      <w:r>
        <w:separator/>
      </w:r>
    </w:p>
  </w:footnote>
  <w:footnote w:type="continuationSeparator" w:id="0">
    <w:p w14:paraId="15C84BF5" w14:textId="77777777" w:rsidR="00DB2F5E" w:rsidRDefault="00DB2F5E" w:rsidP="00B41A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CD2ED" w14:textId="77777777" w:rsidR="0076690B" w:rsidRDefault="0076690B" w:rsidP="0076690B">
    <w:pPr>
      <w:pStyle w:val="Header"/>
      <w:pBdr>
        <w:bottom w:val="single" w:sz="4" w:space="8" w:color="C00000" w:themeColor="accent1"/>
      </w:pBdr>
      <w:spacing w:after="360"/>
      <w:contextualSpacing/>
      <w:jc w:val="right"/>
      <w:rPr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74624" behindDoc="1" locked="0" layoutInCell="1" allowOverlap="1" wp14:anchorId="5CD4AA7C" wp14:editId="1ABC4CDF">
          <wp:simplePos x="0" y="0"/>
          <wp:positionH relativeFrom="column">
            <wp:posOffset>7676</wp:posOffset>
          </wp:positionH>
          <wp:positionV relativeFrom="paragraph">
            <wp:posOffset>-128033</wp:posOffset>
          </wp:positionV>
          <wp:extent cx="1856940" cy="340723"/>
          <wp:effectExtent l="0" t="0" r="0" b="2540"/>
          <wp:wrapNone/>
          <wp:docPr id="1878021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80215" name="Picture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6940" cy="340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404040" w:themeColor="text1" w:themeTint="BF"/>
      </w:rPr>
      <w:t>v</w:t>
    </w:r>
    <w:r>
      <w:rPr>
        <w:color w:val="404040" w:themeColor="text1" w:themeTint="BF"/>
      </w:rPr>
      <w:fldChar w:fldCharType="begin"/>
    </w:r>
    <w:r>
      <w:rPr>
        <w:color w:val="404040" w:themeColor="text1" w:themeTint="BF"/>
      </w:rPr>
      <w:instrText xml:space="preserve"> DOCPROPERTY  RevNumber  \* MERGEFORMAT </w:instrText>
    </w:r>
    <w:r>
      <w:rPr>
        <w:color w:val="404040" w:themeColor="text1" w:themeTint="BF"/>
      </w:rPr>
      <w:fldChar w:fldCharType="separate"/>
    </w:r>
    <w:r>
      <w:rPr>
        <w:color w:val="404040" w:themeColor="text1" w:themeTint="BF"/>
      </w:rPr>
      <w:t>1.0</w:t>
    </w:r>
    <w:r>
      <w:rPr>
        <w:color w:val="404040" w:themeColor="text1" w:themeTint="BF"/>
      </w:rPr>
      <w:fldChar w:fldCharType="end"/>
    </w:r>
    <w:r>
      <w:rPr>
        <w:color w:val="404040" w:themeColor="text1" w:themeTint="BF"/>
      </w:rPr>
      <w:br/>
    </w:r>
    <w:r>
      <w:rPr>
        <w:color w:val="404040" w:themeColor="text1" w:themeTint="BF"/>
      </w:rPr>
      <w:fldChar w:fldCharType="begin"/>
    </w:r>
    <w:r>
      <w:rPr>
        <w:color w:val="404040" w:themeColor="text1" w:themeTint="BF"/>
      </w:rPr>
      <w:instrText xml:space="preserve"> DOCPROPERTY  "Date completed"  \* MERGEFORMAT </w:instrText>
    </w:r>
    <w:r>
      <w:rPr>
        <w:color w:val="404040" w:themeColor="text1" w:themeTint="BF"/>
      </w:rPr>
      <w:fldChar w:fldCharType="separate"/>
    </w:r>
    <w:r>
      <w:rPr>
        <w:color w:val="404040" w:themeColor="text1" w:themeTint="BF"/>
      </w:rPr>
      <w:t>04/10/2024</w:t>
    </w:r>
    <w:r>
      <w:rPr>
        <w:color w:val="404040" w:themeColor="text1" w:themeTint="BF"/>
      </w:rPr>
      <w:fldChar w:fldCharType="end"/>
    </w:r>
  </w:p>
  <w:p w14:paraId="57652AFF" w14:textId="77777777" w:rsidR="0076690B" w:rsidRDefault="00766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5578E" w14:textId="334A8B95" w:rsidR="00377C8F" w:rsidRDefault="0076690B" w:rsidP="00A16AF8">
    <w:pPr>
      <w:pStyle w:val="Header"/>
      <w:pBdr>
        <w:bottom w:val="single" w:sz="4" w:space="8" w:color="C00000" w:themeColor="accent1"/>
      </w:pBdr>
      <w:tabs>
        <w:tab w:val="clear" w:pos="4819"/>
        <w:tab w:val="clear" w:pos="9638"/>
        <w:tab w:val="left" w:pos="8769"/>
      </w:tabs>
      <w:spacing w:after="360"/>
      <w:contextualSpacing/>
      <w:rPr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60288" behindDoc="1" locked="0" layoutInCell="1" allowOverlap="1" wp14:anchorId="31DED5C2" wp14:editId="1CC5BA08">
          <wp:simplePos x="0" y="0"/>
          <wp:positionH relativeFrom="column">
            <wp:posOffset>4798040</wp:posOffset>
          </wp:positionH>
          <wp:positionV relativeFrom="paragraph">
            <wp:posOffset>-128033</wp:posOffset>
          </wp:positionV>
          <wp:extent cx="1856940" cy="340723"/>
          <wp:effectExtent l="0" t="0" r="0" b="2540"/>
          <wp:wrapNone/>
          <wp:docPr id="149415734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157340" name="Picture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6940" cy="340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C03">
      <w:rPr>
        <w:color w:val="404040" w:themeColor="text1" w:themeTint="BF"/>
      </w:rPr>
      <w:t>v</w:t>
    </w:r>
    <w:r w:rsidR="00363C03">
      <w:rPr>
        <w:color w:val="404040" w:themeColor="text1" w:themeTint="BF"/>
      </w:rPr>
      <w:fldChar w:fldCharType="begin"/>
    </w:r>
    <w:r w:rsidR="00363C03">
      <w:rPr>
        <w:color w:val="404040" w:themeColor="text1" w:themeTint="BF"/>
      </w:rPr>
      <w:instrText xml:space="preserve"> DOCPROPERTY  RevNumber  \* MERGEFORMAT </w:instrText>
    </w:r>
    <w:r w:rsidR="00363C03">
      <w:rPr>
        <w:color w:val="404040" w:themeColor="text1" w:themeTint="BF"/>
      </w:rPr>
      <w:fldChar w:fldCharType="separate"/>
    </w:r>
    <w:r w:rsidR="00FB23F4">
      <w:rPr>
        <w:color w:val="404040" w:themeColor="text1" w:themeTint="BF"/>
      </w:rPr>
      <w:t>1.0</w:t>
    </w:r>
    <w:r w:rsidR="00363C03">
      <w:rPr>
        <w:color w:val="404040" w:themeColor="text1" w:themeTint="BF"/>
      </w:rPr>
      <w:fldChar w:fldCharType="end"/>
    </w:r>
    <w:r w:rsidR="00A16AF8">
      <w:rPr>
        <w:color w:val="404040" w:themeColor="text1" w:themeTint="BF"/>
      </w:rPr>
      <w:tab/>
    </w:r>
    <w:r w:rsidR="00363C03">
      <w:rPr>
        <w:color w:val="404040" w:themeColor="text1" w:themeTint="BF"/>
      </w:rPr>
      <w:br/>
    </w:r>
    <w:r w:rsidR="00363C03">
      <w:rPr>
        <w:color w:val="404040" w:themeColor="text1" w:themeTint="BF"/>
      </w:rPr>
      <w:fldChar w:fldCharType="begin"/>
    </w:r>
    <w:r w:rsidR="00363C03">
      <w:rPr>
        <w:color w:val="404040" w:themeColor="text1" w:themeTint="BF"/>
      </w:rPr>
      <w:instrText xml:space="preserve"> DOCPROPERTY  "Date completed"  \* MERGEFORMAT </w:instrText>
    </w:r>
    <w:r w:rsidR="00363C03">
      <w:rPr>
        <w:color w:val="404040" w:themeColor="text1" w:themeTint="BF"/>
      </w:rPr>
      <w:fldChar w:fldCharType="separate"/>
    </w:r>
    <w:r w:rsidR="00FB23F4">
      <w:rPr>
        <w:color w:val="404040" w:themeColor="text1" w:themeTint="BF"/>
      </w:rPr>
      <w:t>04/10/2024</w:t>
    </w:r>
    <w:r w:rsidR="00363C03">
      <w:rPr>
        <w:color w:val="404040" w:themeColor="text1" w:themeTint="BF"/>
      </w:rPr>
      <w:fldChar w:fldCharType="end"/>
    </w:r>
  </w:p>
  <w:p w14:paraId="538CCA10" w14:textId="77777777" w:rsidR="00082A74" w:rsidRDefault="00082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38EA"/>
    <w:multiLevelType w:val="multilevel"/>
    <w:tmpl w:val="8FE4AE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5C73E7"/>
    <w:multiLevelType w:val="hybridMultilevel"/>
    <w:tmpl w:val="5BBCA3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73660"/>
    <w:multiLevelType w:val="hybridMultilevel"/>
    <w:tmpl w:val="9F5E4B4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E3ADA"/>
    <w:multiLevelType w:val="hybridMultilevel"/>
    <w:tmpl w:val="86E8FD9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B4821"/>
    <w:multiLevelType w:val="hybridMultilevel"/>
    <w:tmpl w:val="E9B8E4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4B9C"/>
    <w:multiLevelType w:val="hybridMultilevel"/>
    <w:tmpl w:val="51E2A816"/>
    <w:lvl w:ilvl="0" w:tplc="4B2E9E2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9237F"/>
    <w:multiLevelType w:val="multilevel"/>
    <w:tmpl w:val="2B3610E4"/>
    <w:lvl w:ilvl="0">
      <w:start w:val="1"/>
      <w:numFmt w:val="decimal"/>
      <w:pStyle w:val="Heading1"/>
      <w:lvlText w:val="%1"/>
      <w:lvlJc w:val="left"/>
      <w:pPr>
        <w:ind w:left="907" w:hanging="62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07" w:hanging="62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F4"/>
    <w:rsid w:val="00005390"/>
    <w:rsid w:val="00053DA4"/>
    <w:rsid w:val="00081801"/>
    <w:rsid w:val="00082A74"/>
    <w:rsid w:val="00090DB5"/>
    <w:rsid w:val="000A31F9"/>
    <w:rsid w:val="000D328F"/>
    <w:rsid w:val="00105546"/>
    <w:rsid w:val="0015678D"/>
    <w:rsid w:val="001C4C60"/>
    <w:rsid w:val="00210B0E"/>
    <w:rsid w:val="00246F0F"/>
    <w:rsid w:val="00256C4B"/>
    <w:rsid w:val="00264736"/>
    <w:rsid w:val="00275362"/>
    <w:rsid w:val="002B784F"/>
    <w:rsid w:val="002D287F"/>
    <w:rsid w:val="002F200E"/>
    <w:rsid w:val="002F34F5"/>
    <w:rsid w:val="00304D35"/>
    <w:rsid w:val="00341810"/>
    <w:rsid w:val="00363C03"/>
    <w:rsid w:val="00377C8F"/>
    <w:rsid w:val="003817EF"/>
    <w:rsid w:val="00397694"/>
    <w:rsid w:val="003A2622"/>
    <w:rsid w:val="003B7E26"/>
    <w:rsid w:val="003C2C94"/>
    <w:rsid w:val="003D1CE6"/>
    <w:rsid w:val="003F752B"/>
    <w:rsid w:val="00403733"/>
    <w:rsid w:val="004060F6"/>
    <w:rsid w:val="00414276"/>
    <w:rsid w:val="0041460A"/>
    <w:rsid w:val="00416200"/>
    <w:rsid w:val="004469BF"/>
    <w:rsid w:val="00447070"/>
    <w:rsid w:val="004A3D46"/>
    <w:rsid w:val="005317F2"/>
    <w:rsid w:val="005553BE"/>
    <w:rsid w:val="00570184"/>
    <w:rsid w:val="005A1437"/>
    <w:rsid w:val="005B2147"/>
    <w:rsid w:val="005C3B7D"/>
    <w:rsid w:val="006143D7"/>
    <w:rsid w:val="006C5EF5"/>
    <w:rsid w:val="00705E27"/>
    <w:rsid w:val="00716BC9"/>
    <w:rsid w:val="00734675"/>
    <w:rsid w:val="0076690B"/>
    <w:rsid w:val="007846B4"/>
    <w:rsid w:val="007A5424"/>
    <w:rsid w:val="00837615"/>
    <w:rsid w:val="00895A34"/>
    <w:rsid w:val="0089751A"/>
    <w:rsid w:val="00897558"/>
    <w:rsid w:val="008A2E9F"/>
    <w:rsid w:val="008C70E5"/>
    <w:rsid w:val="008F2AC8"/>
    <w:rsid w:val="00922530"/>
    <w:rsid w:val="009B3872"/>
    <w:rsid w:val="009F6E6D"/>
    <w:rsid w:val="00A16AF8"/>
    <w:rsid w:val="00A21920"/>
    <w:rsid w:val="00A46D28"/>
    <w:rsid w:val="00A758B7"/>
    <w:rsid w:val="00A83C9F"/>
    <w:rsid w:val="00A83EA9"/>
    <w:rsid w:val="00AA128A"/>
    <w:rsid w:val="00AC5049"/>
    <w:rsid w:val="00B11EF2"/>
    <w:rsid w:val="00B136A7"/>
    <w:rsid w:val="00B41AA7"/>
    <w:rsid w:val="00B432FA"/>
    <w:rsid w:val="00B710DD"/>
    <w:rsid w:val="00B85020"/>
    <w:rsid w:val="00B91537"/>
    <w:rsid w:val="00B94916"/>
    <w:rsid w:val="00BE10FB"/>
    <w:rsid w:val="00BE2CB0"/>
    <w:rsid w:val="00C035F9"/>
    <w:rsid w:val="00C0377F"/>
    <w:rsid w:val="00C06660"/>
    <w:rsid w:val="00C142E0"/>
    <w:rsid w:val="00C4464D"/>
    <w:rsid w:val="00C760F6"/>
    <w:rsid w:val="00C85C58"/>
    <w:rsid w:val="00C914CA"/>
    <w:rsid w:val="00CE025E"/>
    <w:rsid w:val="00CF7986"/>
    <w:rsid w:val="00D1517E"/>
    <w:rsid w:val="00D44F2A"/>
    <w:rsid w:val="00D52DC6"/>
    <w:rsid w:val="00D76E1C"/>
    <w:rsid w:val="00DB2F5E"/>
    <w:rsid w:val="00DC0A8D"/>
    <w:rsid w:val="00DF02BA"/>
    <w:rsid w:val="00E73446"/>
    <w:rsid w:val="00E81E6B"/>
    <w:rsid w:val="00E92DC6"/>
    <w:rsid w:val="00EC4E7C"/>
    <w:rsid w:val="00F13845"/>
    <w:rsid w:val="00F156F8"/>
    <w:rsid w:val="00F378E8"/>
    <w:rsid w:val="00F441EB"/>
    <w:rsid w:val="00F5738D"/>
    <w:rsid w:val="00F60049"/>
    <w:rsid w:val="00F77D18"/>
    <w:rsid w:val="00F80AAE"/>
    <w:rsid w:val="00FA2C36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FB7BC"/>
  <w15:chartTrackingRefBased/>
  <w15:docId w15:val="{7CE5B058-396E-41DA-92CC-6E54F45A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1EB"/>
    <w:pPr>
      <w:spacing w:after="4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F0F"/>
    <w:pPr>
      <w:keepNext/>
      <w:keepLines/>
      <w:numPr>
        <w:numId w:val="6"/>
      </w:numPr>
      <w:pBdr>
        <w:bottom w:val="single" w:sz="18" w:space="1" w:color="C00000"/>
      </w:pBdr>
      <w:spacing w:before="480" w:after="200"/>
      <w:ind w:left="623"/>
      <w:outlineLvl w:val="0"/>
    </w:pPr>
    <w:rPr>
      <w:rFonts w:eastAsiaTheme="majorEastAsia"/>
      <w:b/>
      <w:bCs/>
      <w:sz w:val="48"/>
      <w:szCs w:val="4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0F"/>
    <w:pPr>
      <w:keepNext/>
      <w:keepLines/>
      <w:numPr>
        <w:ilvl w:val="1"/>
        <w:numId w:val="6"/>
      </w:numPr>
      <w:spacing w:before="280" w:after="200"/>
      <w:ind w:left="623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70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C6"/>
    <w:pPr>
      <w:keepNext/>
      <w:keepLines/>
      <w:spacing w:before="80"/>
      <w:outlineLvl w:val="3"/>
    </w:pPr>
    <w:rPr>
      <w:rFonts w:eastAsiaTheme="majorEastAsia" w:cstheme="majorBidi"/>
      <w:i/>
      <w:iCs/>
      <w:color w:val="8F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DC6"/>
    <w:pPr>
      <w:keepNext/>
      <w:keepLines/>
      <w:spacing w:before="80"/>
      <w:outlineLvl w:val="4"/>
    </w:pPr>
    <w:rPr>
      <w:rFonts w:eastAsiaTheme="majorEastAsia" w:cstheme="majorBidi"/>
      <w:color w:val="8F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F0F"/>
    <w:rPr>
      <w:rFonts w:ascii="Arial" w:eastAsiaTheme="majorEastAsia" w:hAnsi="Arial" w:cs="Arial"/>
      <w:b/>
      <w:bCs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6F0F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70"/>
    <w:rPr>
      <w:rFonts w:ascii="Arial" w:eastAsiaTheme="majorEastAsia" w:hAnsi="Arial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C6"/>
    <w:rPr>
      <w:rFonts w:eastAsiaTheme="majorEastAsia" w:cstheme="majorBidi"/>
      <w:i/>
      <w:iCs/>
      <w:color w:val="8F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DC6"/>
    <w:rPr>
      <w:rFonts w:eastAsiaTheme="majorEastAsia" w:cstheme="majorBidi"/>
      <w:color w:val="8F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558"/>
    <w:pPr>
      <w:spacing w:after="80"/>
      <w:contextualSpacing/>
    </w:pPr>
    <w:rPr>
      <w:rFonts w:eastAsiaTheme="majorEastAsia"/>
      <w:b/>
      <w:bC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7558"/>
    <w:rPr>
      <w:rFonts w:ascii="Arial" w:eastAsiaTheme="majorEastAsia" w:hAnsi="Arial" w:cs="Arial"/>
      <w:b/>
      <w:bC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558"/>
    <w:pPr>
      <w:numPr>
        <w:ilvl w:val="1"/>
      </w:numPr>
    </w:pPr>
    <w:rPr>
      <w:rFonts w:eastAsiaTheme="majorEastAsia"/>
      <w:b/>
      <w:bCs/>
      <w:i/>
      <w:iCs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97558"/>
    <w:rPr>
      <w:rFonts w:ascii="Arial" w:eastAsiaTheme="majorEastAsia" w:hAnsi="Arial" w:cs="Arial"/>
      <w:b/>
      <w:bCs/>
      <w:i/>
      <w:iCs/>
      <w:spacing w:val="15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E9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DC6"/>
    <w:rPr>
      <w:i/>
      <w:iCs/>
      <w:color w:val="8F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C6"/>
    <w:pPr>
      <w:pBdr>
        <w:top w:val="single" w:sz="4" w:space="10" w:color="8F0000" w:themeColor="accent1" w:themeShade="BF"/>
        <w:bottom w:val="single" w:sz="4" w:space="10" w:color="8F0000" w:themeColor="accent1" w:themeShade="BF"/>
      </w:pBdr>
      <w:spacing w:before="360" w:after="360"/>
      <w:ind w:left="864" w:right="864"/>
      <w:jc w:val="center"/>
    </w:pPr>
    <w:rPr>
      <w:i/>
      <w:iCs/>
      <w:color w:val="8F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C6"/>
    <w:rPr>
      <w:i/>
      <w:iCs/>
      <w:color w:val="8F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DC6"/>
    <w:rPr>
      <w:b/>
      <w:bCs/>
      <w:smallCaps/>
      <w:color w:val="8F0000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97558"/>
    <w:rPr>
      <w:i/>
      <w:iCs/>
    </w:rPr>
  </w:style>
  <w:style w:type="paragraph" w:customStyle="1" w:styleId="Language">
    <w:name w:val="Language"/>
    <w:basedOn w:val="Normal"/>
    <w:link w:val="LanguageChar"/>
    <w:qFormat/>
    <w:rsid w:val="00897558"/>
    <w:pPr>
      <w:jc w:val="right"/>
    </w:pPr>
    <w:rPr>
      <w:b/>
      <w:bCs/>
      <w:sz w:val="48"/>
      <w:szCs w:val="48"/>
      <w:lang w:val="en-GB"/>
    </w:rPr>
  </w:style>
  <w:style w:type="character" w:customStyle="1" w:styleId="LanguageChar">
    <w:name w:val="Language Char"/>
    <w:basedOn w:val="DefaultParagraphFont"/>
    <w:link w:val="Language"/>
    <w:rsid w:val="00897558"/>
    <w:rPr>
      <w:rFonts w:ascii="Arial" w:hAnsi="Arial" w:cs="Arial"/>
      <w:b/>
      <w:bCs/>
      <w:sz w:val="48"/>
      <w:szCs w:val="4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41AA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1AA7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AA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41AA7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2A74"/>
    <w:rPr>
      <w:color w:val="666666"/>
    </w:rPr>
  </w:style>
  <w:style w:type="character" w:styleId="Strong">
    <w:name w:val="Strong"/>
    <w:basedOn w:val="DefaultParagraphFont"/>
    <w:uiPriority w:val="22"/>
    <w:qFormat/>
    <w:rsid w:val="00F156F8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05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053D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053D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53D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053DA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37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89751A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sz w:val="26"/>
      </w:rPr>
      <w:tblPr/>
      <w:tcPr>
        <w:shd w:val="clear" w:color="auto" w:fill="E7E6E6" w:themeFill="background2"/>
      </w:tcPr>
    </w:tblStylePr>
    <w:tblStylePr w:type="lastCol"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97694"/>
    <w:pPr>
      <w:spacing w:after="200"/>
    </w:pPr>
    <w:rPr>
      <w:b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94916"/>
    <w:pPr>
      <w:tabs>
        <w:tab w:val="left" w:pos="440"/>
        <w:tab w:val="right" w:leader="dot" w:pos="10456"/>
      </w:tabs>
      <w:spacing w:after="1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46F0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46F0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4916"/>
    <w:pPr>
      <w:numPr>
        <w:numId w:val="0"/>
      </w:numPr>
      <w:spacing w:before="240" w:after="360" w:line="259" w:lineRule="auto"/>
      <w:outlineLvl w:val="9"/>
    </w:pPr>
    <w:rPr>
      <w:rFonts w:cstheme="majorBidi"/>
      <w:bCs w:val="0"/>
      <w:kern w:val="0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94916"/>
    <w:pPr>
      <w:spacing w:after="100" w:line="259" w:lineRule="auto"/>
      <w:ind w:left="440"/>
    </w:pPr>
    <w:rPr>
      <w:rFonts w:eastAsiaTheme="minorEastAsia" w:cs="Times New Roman"/>
      <w:kern w:val="0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OneDrive\Documenti\Custom%20Office%20Templates\Full-docu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AFCAFDFB7E4F77BA3085D1DD88F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3FE82-66B0-47EE-94CA-E2F9D7305AF4}"/>
      </w:docPartPr>
      <w:docPartBody>
        <w:p w:rsidR="00576D32" w:rsidRDefault="002D01D2">
          <w:pPr>
            <w:pStyle w:val="5AAFCAFDFB7E4F77BA3085D1DD88F6D8"/>
          </w:pPr>
          <w:r w:rsidRPr="00FF420A">
            <w:rPr>
              <w:rStyle w:val="PlaceholderText"/>
            </w:rPr>
            <w:t>[Title]</w:t>
          </w:r>
        </w:p>
      </w:docPartBody>
    </w:docPart>
    <w:docPart>
      <w:docPartPr>
        <w:name w:val="6612E6509E2F467DBD0C76EC9ACB0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47A3E-C857-4075-9AE0-D3116C54B771}"/>
      </w:docPartPr>
      <w:docPartBody>
        <w:p w:rsidR="00576D32" w:rsidRDefault="002D01D2">
          <w:pPr>
            <w:pStyle w:val="6612E6509E2F467DBD0C76EC9ACB04E9"/>
          </w:pPr>
          <w:r w:rsidRPr="00FF420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9C"/>
    <w:rsid w:val="00221C39"/>
    <w:rsid w:val="00244F9C"/>
    <w:rsid w:val="00275362"/>
    <w:rsid w:val="002D01D2"/>
    <w:rsid w:val="0041460A"/>
    <w:rsid w:val="00576D32"/>
    <w:rsid w:val="00895A34"/>
    <w:rsid w:val="00960C57"/>
    <w:rsid w:val="009F6E6D"/>
    <w:rsid w:val="00F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5AAFCAFDFB7E4F77BA3085D1DD88F6D8">
    <w:name w:val="5AAFCAFDFB7E4F77BA3085D1DD88F6D8"/>
  </w:style>
  <w:style w:type="paragraph" w:customStyle="1" w:styleId="6612E6509E2F467DBD0C76EC9ACB04E9">
    <w:name w:val="6612E6509E2F467DBD0C76EC9ACB0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03/10/224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92E764-E1F8-49AC-AC09-77676746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Full-document_Template.dotx</Template>
  <TotalTime>101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ESPEED32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ESPEED32</dc:title>
  <dc:subject>Slot Car Electronic Speed Controller</dc:subject>
  <dc:creator>Alessandro Fano</dc:creator>
  <cp:keywords/>
  <dc:description/>
  <cp:lastModifiedBy>Fragiacomo Fabio (IFI DC ATV BP TMS)</cp:lastModifiedBy>
  <cp:revision>6</cp:revision>
  <cp:lastPrinted>2024-10-03T21:11:00Z</cp:lastPrinted>
  <dcterms:created xsi:type="dcterms:W3CDTF">2024-10-04T10:59:00Z</dcterms:created>
  <dcterms:modified xsi:type="dcterms:W3CDTF">2024-10-19T12:20:00Z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DocTitle">
    <vt:lpwstr>User Manual</vt:lpwstr>
  </property>
  <property fmtid="{D5CDD505-2E9C-101B-9397-08002B2CF9AE}" pid="4" name="RevNumber">
    <vt:lpwstr>1.0</vt:lpwstr>
  </property>
  <property fmtid="{D5CDD505-2E9C-101B-9397-08002B2CF9AE}" pid="5" name="ProductName">
    <vt:lpwstr>ESPEED32</vt:lpwstr>
  </property>
  <property fmtid="{D5CDD505-2E9C-101B-9397-08002B2CF9AE}" pid="6" name="Date completed">
    <vt:filetime>2024-10-04T10:00:00Z</vt:filetime>
  </property>
  <property fmtid="{D5CDD505-2E9C-101B-9397-08002B2CF9AE}" pid="7" name="43b072f0-0f82-4aac-be1e-8abeffc32f66">
    <vt:bool>false</vt:bool>
  </property>
</Properties>
</file>